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rsidR="00702143" w:rsidRDefault="00623AA2">
          <w:r>
            <w:rPr>
              <w:b/>
              <w:bCs/>
              <w:noProof/>
            </w:rPr>
            <mc:AlternateContent>
              <mc:Choice Requires="wps">
                <w:drawing>
                  <wp:anchor distT="0" distB="0" distL="114300" distR="114300" simplePos="0" relativeHeight="251674624" behindDoc="1" locked="0" layoutInCell="1" allowOverlap="0">
                    <wp:simplePos x="0" y="0"/>
                    <wp:positionH relativeFrom="page">
                      <wp:posOffset>410845</wp:posOffset>
                    </wp:positionH>
                    <wp:positionV relativeFrom="margin">
                      <wp:posOffset>-647700</wp:posOffset>
                    </wp:positionV>
                    <wp:extent cx="6743700" cy="6687879"/>
                    <wp:effectExtent l="0" t="0" r="0" b="0"/>
                    <wp:wrapNone/>
                    <wp:docPr id="14" name="Text Box 14" descr="Report title"/>
                    <wp:cNvGraphicFramePr/>
                    <a:graphic xmlns:a="http://schemas.openxmlformats.org/drawingml/2006/main">
                      <a:graphicData uri="http://schemas.microsoft.com/office/word/2010/wordprocessingShape">
                        <wps:wsp>
                          <wps:cNvSpPr txBox="1"/>
                          <wps:spPr>
                            <a:xfrm>
                              <a:off x="0" y="0"/>
                              <a:ext cx="67437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141A29831D2438C8DA5FD45053EE19C"/>
                                  </w:placeholder>
                                  <w:dataBinding w:prefixMappings="xmlns:ns0='http://purl.org/dc/elements/1.1/' xmlns:ns1='http://schemas.openxmlformats.org/package/2006/metadata/core-properties' " w:xpath="/ns1:coreProperties[1]/ns0:title[1]" w:storeItemID="{6C3C8BC8-F283-45AE-878A-BAB7291924A1}"/>
                                  <w:text/>
                                </w:sdtPr>
                                <w:sdtEndPr/>
                                <w:sdtContent>
                                  <w:p w:rsidR="00702143" w:rsidRDefault="001C51FB">
                                    <w:pPr>
                                      <w:pStyle w:val="Title"/>
                                    </w:pPr>
                                    <w:r>
                                      <w:t>DATA ANALYSIS</w:t>
                                    </w:r>
                                  </w:p>
                                </w:sdtContent>
                              </w:sdt>
                              <w:p w:rsidR="00702143" w:rsidRPr="001C51FB" w:rsidRDefault="001C51FB">
                                <w:pPr>
                                  <w:pStyle w:val="Subtitle"/>
                                  <w:ind w:left="144" w:right="720"/>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1C51FB">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t>HANDBOOK</w:t>
                                </w:r>
                              </w:p>
                              <w:sdt>
                                <w:sdtPr>
                                  <w:rPr>
                                    <w:rFonts w:ascii="Arial Black" w:hAnsi="Arial Black"/>
                                    <w:i w:val="0"/>
                                    <w:color w:val="000000" w:themeColor="text2"/>
                                    <w:sz w:val="32"/>
                                    <w:szCs w:val="40"/>
                                  </w:rPr>
                                  <w:alias w:val="Quote or Abstract"/>
                                  <w:tag w:val="Quote or Abstract"/>
                                  <w:id w:val="-247963122"/>
                                  <w:placeholder>
                                    <w:docPart w:val="DA6EE2FA39FB459AA983FE9A47DE624A"/>
                                  </w:placeholder>
                                  <w:dataBinding w:prefixMappings="xmlns:ns0='http://schemas.microsoft.com/office/2006/coverPageProps'" w:xpath="/ns0:CoverPageProperties[1]/ns0:Abstract[1]" w:storeItemID="{55AF091B-3C7A-41E3-B477-F2FDAA23CFDA}"/>
                                  <w:text/>
                                </w:sdtPr>
                                <w:sdtEndPr/>
                                <w:sdtContent>
                                  <w:p w:rsidR="00702143" w:rsidRPr="001C51FB" w:rsidRDefault="001C51FB" w:rsidP="001C51FB">
                                    <w:pPr>
                                      <w:pStyle w:val="Abstract"/>
                                      <w:spacing w:after="600"/>
                                      <w:jc w:val="right"/>
                                      <w:rPr>
                                        <w:rFonts w:ascii="Arial Black" w:hAnsi="Arial Black"/>
                                        <w:i w:val="0"/>
                                        <w:color w:val="000000" w:themeColor="text2"/>
                                        <w:sz w:val="32"/>
                                        <w:szCs w:val="40"/>
                                      </w:rPr>
                                    </w:pPr>
                                    <w:r w:rsidRPr="001C51FB">
                                      <w:rPr>
                                        <w:rFonts w:ascii="Arial Black" w:hAnsi="Arial Black"/>
                                        <w:i w:val="0"/>
                                        <w:color w:val="000000" w:themeColor="text2"/>
                                        <w:sz w:val="32"/>
                                        <w:szCs w:val="40"/>
                                      </w:rPr>
                                      <w:t>PROSPER EZEKIEL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32.35pt;margin-top:-51pt;width:531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" o:allowoverlap="f" filled="f" stroked="f" strokeweight=".5pt">
                    <v:textbox inset="0,0,0,0">
                      <w:txbxContent>
                        <w:sdt>
                          <w:sdtPr>
                            <w:alias w:val="Title"/>
                            <w:tag w:val=""/>
                            <w:id w:val="2115015981"/>
                            <w:placeholder>
                              <w:docPart w:val="9141A29831D2438C8DA5FD45053EE19C"/>
                            </w:placeholder>
                            <w:dataBinding w:prefixMappings="xmlns:ns0='http://purl.org/dc/elements/1.1/' xmlns:ns1='http://schemas.openxmlformats.org/package/2006/metadata/core-properties' " w:xpath="/ns1:coreProperties[1]/ns0:title[1]" w:storeItemID="{6C3C8BC8-F283-45AE-878A-BAB7291924A1}"/>
                            <w:text/>
                          </w:sdtPr>
                          <w:sdtEndPr/>
                          <w:sdtContent>
                            <w:p w:rsidR="00702143" w:rsidRDefault="001C51FB">
                              <w:pPr>
                                <w:pStyle w:val="Title"/>
                              </w:pPr>
                              <w:r>
                                <w:t>DATA ANALYSIS</w:t>
                              </w:r>
                            </w:p>
                          </w:sdtContent>
                        </w:sdt>
                        <w:p w:rsidR="00702143" w:rsidRPr="001C51FB" w:rsidRDefault="001C51FB">
                          <w:pPr>
                            <w:pStyle w:val="Subtitle"/>
                            <w:ind w:left="144" w:right="720"/>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1C51FB">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t>HANDBOOK</w:t>
                          </w:r>
                        </w:p>
                        <w:sdt>
                          <w:sdtPr>
                            <w:rPr>
                              <w:rFonts w:ascii="Arial Black" w:hAnsi="Arial Black"/>
                              <w:i w:val="0"/>
                              <w:color w:val="000000" w:themeColor="text2"/>
                              <w:sz w:val="32"/>
                              <w:szCs w:val="40"/>
                            </w:rPr>
                            <w:alias w:val="Quote or Abstract"/>
                            <w:tag w:val="Quote or Abstract"/>
                            <w:id w:val="-247963122"/>
                            <w:placeholder>
                              <w:docPart w:val="DA6EE2FA39FB459AA983FE9A47DE624A"/>
                            </w:placeholder>
                            <w:dataBinding w:prefixMappings="xmlns:ns0='http://schemas.microsoft.com/office/2006/coverPageProps'" w:xpath="/ns0:CoverPageProperties[1]/ns0:Abstract[1]" w:storeItemID="{55AF091B-3C7A-41E3-B477-F2FDAA23CFDA}"/>
                            <w:text/>
                          </w:sdtPr>
                          <w:sdtEndPr/>
                          <w:sdtContent>
                            <w:p w:rsidR="00702143" w:rsidRPr="001C51FB" w:rsidRDefault="001C51FB" w:rsidP="001C51FB">
                              <w:pPr>
                                <w:pStyle w:val="Abstract"/>
                                <w:spacing w:after="600"/>
                                <w:jc w:val="right"/>
                                <w:rPr>
                                  <w:rFonts w:ascii="Arial Black" w:hAnsi="Arial Black"/>
                                  <w:i w:val="0"/>
                                  <w:color w:val="000000" w:themeColor="text2"/>
                                  <w:sz w:val="32"/>
                                  <w:szCs w:val="40"/>
                                </w:rPr>
                              </w:pPr>
                              <w:r w:rsidRPr="001C51FB">
                                <w:rPr>
                                  <w:rFonts w:ascii="Arial Black" w:hAnsi="Arial Black"/>
                                  <w:i w:val="0"/>
                                  <w:color w:val="000000" w:themeColor="text2"/>
                                  <w:sz w:val="32"/>
                                  <w:szCs w:val="40"/>
                                </w:rPr>
                                <w:t>PROSPER EZEKIEL</w:t>
                              </w:r>
                            </w:p>
                          </w:sdtContent>
                        </w:sdt>
                      </w:txbxContent>
                    </v:textbox>
                    <w10:wrap anchorx="page" anchory="margin"/>
                  </v:shape>
                </w:pict>
              </mc:Fallback>
            </mc:AlternateContent>
          </w:r>
        </w:p>
        <w:p w:rsidR="00702143" w:rsidRDefault="001C51FB">
          <w:pPr>
            <w:rPr>
              <w:b/>
              <w:bCs/>
            </w:rPr>
          </w:pPr>
          <w:r>
            <w:rPr>
              <w:b/>
              <w:bCs/>
              <w:noProof/>
            </w:rPr>
            <mc:AlternateContent>
              <mc:Choice Requires="wps">
                <w:drawing>
                  <wp:anchor distT="0" distB="0" distL="114300" distR="114300" simplePos="0" relativeHeight="251675648" behindDoc="0" locked="0" layoutInCell="1" allowOverlap="0">
                    <wp:simplePos x="0" y="0"/>
                    <wp:positionH relativeFrom="page">
                      <wp:posOffset>457200</wp:posOffset>
                    </wp:positionH>
                    <wp:positionV relativeFrom="margin">
                      <wp:align>bottom</wp:align>
                    </wp:positionV>
                    <wp:extent cx="6934200" cy="1762125"/>
                    <wp:effectExtent l="0" t="0" r="0" b="9525"/>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9342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143" w:rsidRDefault="00372F3C">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1C51FB">
                                      <w:t>UPTRAX TECHNOLOGIES LIMITED</w:t>
                                    </w:r>
                                  </w:sdtContent>
                                </w:sdt>
                              </w:p>
                              <w:tbl>
                                <w:tblPr>
                                  <w:tblW w:w="519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775"/>
                                  <w:gridCol w:w="3777"/>
                                  <w:gridCol w:w="3777"/>
                                </w:tblGrid>
                                <w:tr w:rsidR="00702143" w:rsidTr="007C5726">
                                  <w:trPr>
                                    <w:trHeight w:hRule="exact" w:val="144"/>
                                    <w:jc w:val="right"/>
                                  </w:trPr>
                                  <w:tc>
                                    <w:tcPr>
                                      <w:tcW w:w="1666" w:type="pct"/>
                                    </w:tcPr>
                                    <w:p w:rsidR="00702143" w:rsidRPr="007C5726" w:rsidRDefault="00702143">
                                      <w:pPr>
                                        <w:rPr>
                                          <w:rFonts w:ascii="Arial Black" w:hAnsi="Arial Black"/>
                                          <w:color w:val="000000" w:themeColor="text1"/>
                                        </w:rPr>
                                      </w:pPr>
                                    </w:p>
                                  </w:tc>
                                  <w:tc>
                                    <w:tcPr>
                                      <w:tcW w:w="1667" w:type="pct"/>
                                    </w:tcPr>
                                    <w:p w:rsidR="00702143" w:rsidRPr="007C5726" w:rsidRDefault="00702143">
                                      <w:pPr>
                                        <w:rPr>
                                          <w:rFonts w:ascii="Arial Black" w:hAnsi="Arial Black"/>
                                          <w:color w:val="000000" w:themeColor="text1"/>
                                        </w:rPr>
                                      </w:pPr>
                                    </w:p>
                                  </w:tc>
                                  <w:tc>
                                    <w:tcPr>
                                      <w:tcW w:w="1667" w:type="pct"/>
                                    </w:tcPr>
                                    <w:p w:rsidR="00702143" w:rsidRPr="007C5726" w:rsidRDefault="00702143">
                                      <w:pPr>
                                        <w:rPr>
                                          <w:rFonts w:ascii="Arial Black" w:hAnsi="Arial Black"/>
                                          <w:color w:val="000000" w:themeColor="text1"/>
                                        </w:rPr>
                                      </w:pPr>
                                    </w:p>
                                  </w:tc>
                                </w:tr>
                                <w:tr w:rsidR="00702143" w:rsidTr="007C5726">
                                  <w:trPr>
                                    <w:trHeight w:val="840"/>
                                    <w:jc w:val="right"/>
                                  </w:trPr>
                                  <w:tc>
                                    <w:tcPr>
                                      <w:tcW w:w="1666" w:type="pct"/>
                                      <w:tcMar>
                                        <w:bottom w:w="144" w:type="dxa"/>
                                      </w:tcMar>
                                    </w:tcPr>
                                    <w:p w:rsidR="00702143" w:rsidRPr="007C5726" w:rsidRDefault="00623AA2">
                                      <w:pPr>
                                        <w:pStyle w:val="Footer"/>
                                        <w:rPr>
                                          <w:rFonts w:ascii="Arial Black" w:hAnsi="Arial Black"/>
                                          <w:color w:val="000000" w:themeColor="text1"/>
                                        </w:rPr>
                                      </w:pPr>
                                      <w:r w:rsidRPr="007C5726">
                                        <w:rPr>
                                          <w:rFonts w:ascii="Arial Black" w:hAnsi="Arial Black"/>
                                          <w:b/>
                                          <w:bCs/>
                                          <w:color w:val="000000" w:themeColor="text1"/>
                                        </w:rPr>
                                        <w:t>Tel</w:t>
                                      </w:r>
                                      <w:r w:rsidRPr="007C5726">
                                        <w:rPr>
                                          <w:rFonts w:ascii="Arial Black" w:hAnsi="Arial Black"/>
                                          <w:color w:val="000000" w:themeColor="text1"/>
                                        </w:rPr>
                                        <w:t xml:space="preserve"> </w:t>
                                      </w:r>
                                      <w:sdt>
                                        <w:sdtPr>
                                          <w:rPr>
                                            <w:rFonts w:ascii="Arial Black" w:hAnsi="Arial Black"/>
                                            <w:color w:val="000000" w:themeColor="text1"/>
                                          </w:rPr>
                                          <w:alias w:val="Telephone"/>
                                          <w:tag w:val=""/>
                                          <w:id w:val="130763847"/>
                                          <w:dataBinding w:prefixMappings="xmlns:ns0='http://schemas.microsoft.com/office/2006/coverPageProps' " w:xpath="/ns0:CoverPageProperties[1]/ns0:CompanyPhone[1]" w:storeItemID="{55AF091B-3C7A-41E3-B477-F2FDAA23CFDA}"/>
                                          <w:text/>
                                        </w:sdtPr>
                                        <w:sdtEndPr/>
                                        <w:sdtContent>
                                          <w:r w:rsidR="001C51FB" w:rsidRPr="007C5726">
                                            <w:rPr>
                                              <w:rFonts w:ascii="Arial Black" w:hAnsi="Arial Black"/>
                                              <w:color w:val="000000" w:themeColor="text1"/>
                                            </w:rPr>
                                            <w:t>+234 912 201 9278</w:t>
                                          </w:r>
                                        </w:sdtContent>
                                      </w:sdt>
                                    </w:p>
                                    <w:p w:rsidR="00702143" w:rsidRPr="007C5726" w:rsidRDefault="00702143">
                                      <w:pPr>
                                        <w:pStyle w:val="Footer"/>
                                        <w:rPr>
                                          <w:rFonts w:ascii="Arial Black" w:hAnsi="Arial Black"/>
                                          <w:color w:val="000000" w:themeColor="text1"/>
                                        </w:rPr>
                                      </w:pPr>
                                    </w:p>
                                  </w:tc>
                                  <w:tc>
                                    <w:tcPr>
                                      <w:tcW w:w="1667" w:type="pct"/>
                                      <w:tcMar>
                                        <w:bottom w:w="144" w:type="dxa"/>
                                      </w:tcMar>
                                    </w:tcPr>
                                    <w:p w:rsidR="00702143" w:rsidRPr="007C5726" w:rsidRDefault="00372F3C">
                                      <w:pPr>
                                        <w:pStyle w:val="Footer"/>
                                        <w:rPr>
                                          <w:rFonts w:ascii="Arial Black" w:hAnsi="Arial Black"/>
                                          <w:color w:val="000000" w:themeColor="text1"/>
                                        </w:rPr>
                                      </w:pPr>
                                      <w:sdt>
                                        <w:sdtPr>
                                          <w:rPr>
                                            <w:rFonts w:ascii="Arial Black" w:hAnsi="Arial Black"/>
                                            <w:color w:val="000000" w:themeColor="text1"/>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r w:rsidR="001C51FB" w:rsidRPr="007C5726">
                                            <w:rPr>
                                              <w:rFonts w:ascii="Arial Black" w:hAnsi="Arial Black"/>
                                              <w:color w:val="000000" w:themeColor="text1"/>
                                            </w:rPr>
                                            <w:t>NO. 43</w:t>
                                          </w:r>
                                        </w:sdtContent>
                                      </w:sdt>
                                      <w:r w:rsidR="001C51FB" w:rsidRPr="007C5726">
                                        <w:rPr>
                                          <w:rFonts w:ascii="Arial Black" w:hAnsi="Arial Black"/>
                                          <w:color w:val="000000" w:themeColor="text1"/>
                                        </w:rPr>
                                        <w:t xml:space="preserve"> ORO-EKPO STREET</w:t>
                                      </w:r>
                                    </w:p>
                                    <w:p w:rsidR="001C51FB" w:rsidRPr="007C5726" w:rsidRDefault="001C51FB">
                                      <w:pPr>
                                        <w:pStyle w:val="Footer"/>
                                        <w:rPr>
                                          <w:rFonts w:ascii="Arial Black" w:hAnsi="Arial Black"/>
                                          <w:color w:val="000000" w:themeColor="text1"/>
                                        </w:rPr>
                                      </w:pPr>
                                      <w:r w:rsidRPr="007C5726">
                                        <w:rPr>
                                          <w:rFonts w:ascii="Arial Black" w:hAnsi="Arial Black"/>
                                          <w:color w:val="000000" w:themeColor="text1"/>
                                        </w:rPr>
                                        <w:t>ADA GEORGE, PORT HARCOURT</w:t>
                                      </w:r>
                                    </w:p>
                                  </w:tc>
                                  <w:tc>
                                    <w:tcPr>
                                      <w:tcW w:w="1667" w:type="pct"/>
                                      <w:tcMar>
                                        <w:bottom w:w="144" w:type="dxa"/>
                                      </w:tcMar>
                                    </w:tcPr>
                                    <w:sdt>
                                      <w:sdtPr>
                                        <w:rPr>
                                          <w:rFonts w:ascii="Arial Black" w:hAnsi="Arial Black"/>
                                          <w:color w:val="000000" w:themeColor="text1"/>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02143" w:rsidRPr="007C5726" w:rsidRDefault="00D32FA8">
                                          <w:pPr>
                                            <w:pStyle w:val="Footer"/>
                                            <w:rPr>
                                              <w:rFonts w:ascii="Arial Black" w:hAnsi="Arial Black"/>
                                              <w:color w:val="000000" w:themeColor="text1"/>
                                            </w:rPr>
                                          </w:pPr>
                                          <w:r>
                                            <w:rPr>
                                              <w:rFonts w:ascii="Arial Black" w:hAnsi="Arial Black"/>
                                              <w:color w:val="000000" w:themeColor="text1"/>
                                            </w:rPr>
                                            <w:t>WWW.UPTRAXTECH.NG</w:t>
                                          </w:r>
                                        </w:p>
                                      </w:sdtContent>
                                    </w:sdt>
                                    <w:sdt>
                                      <w:sdtPr>
                                        <w:rPr>
                                          <w:rFonts w:ascii="Arial Black" w:hAnsi="Arial Black"/>
                                          <w:color w:val="000000" w:themeColor="text1"/>
                                        </w:r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702143" w:rsidRPr="007C5726" w:rsidRDefault="001C51FB" w:rsidP="001C51FB">
                                          <w:pPr>
                                            <w:pStyle w:val="Footer"/>
                                            <w:ind w:left="0"/>
                                            <w:rPr>
                                              <w:rFonts w:ascii="Arial Black" w:hAnsi="Arial Black"/>
                                              <w:color w:val="000000" w:themeColor="text1"/>
                                            </w:rPr>
                                          </w:pPr>
                                          <w:r w:rsidRPr="007C5726">
                                            <w:rPr>
                                              <w:rFonts w:ascii="Arial Black" w:hAnsi="Arial Black"/>
                                              <w:color w:val="000000" w:themeColor="text1"/>
                                            </w:rPr>
                                            <w:t xml:space="preserve">     </w:t>
                                          </w:r>
                                        </w:p>
                                      </w:sdtContent>
                                    </w:sdt>
                                  </w:tc>
                                </w:tr>
                                <w:tr w:rsidR="00702143" w:rsidTr="007C5726">
                                  <w:trPr>
                                    <w:trHeight w:hRule="exact" w:val="86"/>
                                    <w:jc w:val="right"/>
                                  </w:trPr>
                                  <w:tc>
                                    <w:tcPr>
                                      <w:tcW w:w="1666" w:type="pct"/>
                                      <w:shd w:val="clear" w:color="auto" w:fill="000000" w:themeFill="text1"/>
                                    </w:tcPr>
                                    <w:p w:rsidR="00702143" w:rsidRDefault="00702143">
                                      <w:pPr>
                                        <w:pStyle w:val="Footer"/>
                                      </w:pPr>
                                    </w:p>
                                  </w:tc>
                                  <w:tc>
                                    <w:tcPr>
                                      <w:tcW w:w="1667" w:type="pct"/>
                                      <w:shd w:val="clear" w:color="auto" w:fill="000000" w:themeFill="text1"/>
                                    </w:tcPr>
                                    <w:p w:rsidR="00702143" w:rsidRDefault="00702143">
                                      <w:pPr>
                                        <w:pStyle w:val="Footer"/>
                                      </w:pPr>
                                    </w:p>
                                  </w:tc>
                                  <w:tc>
                                    <w:tcPr>
                                      <w:tcW w:w="1667" w:type="pct"/>
                                      <w:shd w:val="clear" w:color="auto" w:fill="000000" w:themeFill="text1"/>
                                    </w:tcPr>
                                    <w:p w:rsidR="00702143" w:rsidRDefault="00702143">
                                      <w:pPr>
                                        <w:pStyle w:val="Footer"/>
                                      </w:pPr>
                                    </w:p>
                                  </w:tc>
                                </w:tr>
                              </w:tbl>
                              <w:p w:rsidR="00702143" w:rsidRDefault="00702143">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alt="contact info" style="position:absolute;margin-left:36pt;margin-top:0;width:546pt;height:138.75pt;z-index:25167564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" o:allowoverlap="f" filled="f" stroked="f" strokeweight=".5pt">
                    <v:textbox inset="0,0,0,0">
                      <w:txbxContent>
                        <w:p w:rsidR="00702143" w:rsidRDefault="00372F3C">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1C51FB">
                                <w:t>UPTRAX TECHNOLOGIES LIMITED</w:t>
                              </w:r>
                            </w:sdtContent>
                          </w:sdt>
                        </w:p>
                        <w:tbl>
                          <w:tblPr>
                            <w:tblW w:w="519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775"/>
                            <w:gridCol w:w="3777"/>
                            <w:gridCol w:w="3777"/>
                          </w:tblGrid>
                          <w:tr w:rsidR="00702143" w:rsidTr="007C5726">
                            <w:trPr>
                              <w:trHeight w:hRule="exact" w:val="144"/>
                              <w:jc w:val="right"/>
                            </w:trPr>
                            <w:tc>
                              <w:tcPr>
                                <w:tcW w:w="1666" w:type="pct"/>
                              </w:tcPr>
                              <w:p w:rsidR="00702143" w:rsidRPr="007C5726" w:rsidRDefault="00702143">
                                <w:pPr>
                                  <w:rPr>
                                    <w:rFonts w:ascii="Arial Black" w:hAnsi="Arial Black"/>
                                    <w:color w:val="000000" w:themeColor="text1"/>
                                  </w:rPr>
                                </w:pPr>
                              </w:p>
                            </w:tc>
                            <w:tc>
                              <w:tcPr>
                                <w:tcW w:w="1667" w:type="pct"/>
                              </w:tcPr>
                              <w:p w:rsidR="00702143" w:rsidRPr="007C5726" w:rsidRDefault="00702143">
                                <w:pPr>
                                  <w:rPr>
                                    <w:rFonts w:ascii="Arial Black" w:hAnsi="Arial Black"/>
                                    <w:color w:val="000000" w:themeColor="text1"/>
                                  </w:rPr>
                                </w:pPr>
                              </w:p>
                            </w:tc>
                            <w:tc>
                              <w:tcPr>
                                <w:tcW w:w="1667" w:type="pct"/>
                              </w:tcPr>
                              <w:p w:rsidR="00702143" w:rsidRPr="007C5726" w:rsidRDefault="00702143">
                                <w:pPr>
                                  <w:rPr>
                                    <w:rFonts w:ascii="Arial Black" w:hAnsi="Arial Black"/>
                                    <w:color w:val="000000" w:themeColor="text1"/>
                                  </w:rPr>
                                </w:pPr>
                              </w:p>
                            </w:tc>
                          </w:tr>
                          <w:tr w:rsidR="00702143" w:rsidTr="007C5726">
                            <w:trPr>
                              <w:trHeight w:val="840"/>
                              <w:jc w:val="right"/>
                            </w:trPr>
                            <w:tc>
                              <w:tcPr>
                                <w:tcW w:w="1666" w:type="pct"/>
                                <w:tcMar>
                                  <w:bottom w:w="144" w:type="dxa"/>
                                </w:tcMar>
                              </w:tcPr>
                              <w:p w:rsidR="00702143" w:rsidRPr="007C5726" w:rsidRDefault="00623AA2">
                                <w:pPr>
                                  <w:pStyle w:val="Footer"/>
                                  <w:rPr>
                                    <w:rFonts w:ascii="Arial Black" w:hAnsi="Arial Black"/>
                                    <w:color w:val="000000" w:themeColor="text1"/>
                                  </w:rPr>
                                </w:pPr>
                                <w:r w:rsidRPr="007C5726">
                                  <w:rPr>
                                    <w:rFonts w:ascii="Arial Black" w:hAnsi="Arial Black"/>
                                    <w:b/>
                                    <w:bCs/>
                                    <w:color w:val="000000" w:themeColor="text1"/>
                                  </w:rPr>
                                  <w:t>Tel</w:t>
                                </w:r>
                                <w:r w:rsidRPr="007C5726">
                                  <w:rPr>
                                    <w:rFonts w:ascii="Arial Black" w:hAnsi="Arial Black"/>
                                    <w:color w:val="000000" w:themeColor="text1"/>
                                  </w:rPr>
                                  <w:t xml:space="preserve"> </w:t>
                                </w:r>
                                <w:sdt>
                                  <w:sdtPr>
                                    <w:rPr>
                                      <w:rFonts w:ascii="Arial Black" w:hAnsi="Arial Black"/>
                                      <w:color w:val="000000" w:themeColor="text1"/>
                                    </w:rPr>
                                    <w:alias w:val="Telephone"/>
                                    <w:tag w:val=""/>
                                    <w:id w:val="130763847"/>
                                    <w:dataBinding w:prefixMappings="xmlns:ns0='http://schemas.microsoft.com/office/2006/coverPageProps' " w:xpath="/ns0:CoverPageProperties[1]/ns0:CompanyPhone[1]" w:storeItemID="{55AF091B-3C7A-41E3-B477-F2FDAA23CFDA}"/>
                                    <w:text/>
                                  </w:sdtPr>
                                  <w:sdtEndPr/>
                                  <w:sdtContent>
                                    <w:r w:rsidR="001C51FB" w:rsidRPr="007C5726">
                                      <w:rPr>
                                        <w:rFonts w:ascii="Arial Black" w:hAnsi="Arial Black"/>
                                        <w:color w:val="000000" w:themeColor="text1"/>
                                      </w:rPr>
                                      <w:t>+234 912 201 9278</w:t>
                                    </w:r>
                                  </w:sdtContent>
                                </w:sdt>
                              </w:p>
                              <w:p w:rsidR="00702143" w:rsidRPr="007C5726" w:rsidRDefault="00702143">
                                <w:pPr>
                                  <w:pStyle w:val="Footer"/>
                                  <w:rPr>
                                    <w:rFonts w:ascii="Arial Black" w:hAnsi="Arial Black"/>
                                    <w:color w:val="000000" w:themeColor="text1"/>
                                  </w:rPr>
                                </w:pPr>
                              </w:p>
                            </w:tc>
                            <w:tc>
                              <w:tcPr>
                                <w:tcW w:w="1667" w:type="pct"/>
                                <w:tcMar>
                                  <w:bottom w:w="144" w:type="dxa"/>
                                </w:tcMar>
                              </w:tcPr>
                              <w:p w:rsidR="00702143" w:rsidRPr="007C5726" w:rsidRDefault="00372F3C">
                                <w:pPr>
                                  <w:pStyle w:val="Footer"/>
                                  <w:rPr>
                                    <w:rFonts w:ascii="Arial Black" w:hAnsi="Arial Black"/>
                                    <w:color w:val="000000" w:themeColor="text1"/>
                                  </w:rPr>
                                </w:pPr>
                                <w:sdt>
                                  <w:sdtPr>
                                    <w:rPr>
                                      <w:rFonts w:ascii="Arial Black" w:hAnsi="Arial Black"/>
                                      <w:color w:val="000000" w:themeColor="text1"/>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r w:rsidR="001C51FB" w:rsidRPr="007C5726">
                                      <w:rPr>
                                        <w:rFonts w:ascii="Arial Black" w:hAnsi="Arial Black"/>
                                        <w:color w:val="000000" w:themeColor="text1"/>
                                      </w:rPr>
                                      <w:t>NO. 43</w:t>
                                    </w:r>
                                  </w:sdtContent>
                                </w:sdt>
                                <w:r w:rsidR="001C51FB" w:rsidRPr="007C5726">
                                  <w:rPr>
                                    <w:rFonts w:ascii="Arial Black" w:hAnsi="Arial Black"/>
                                    <w:color w:val="000000" w:themeColor="text1"/>
                                  </w:rPr>
                                  <w:t xml:space="preserve"> ORO-EKPO STREET</w:t>
                                </w:r>
                              </w:p>
                              <w:p w:rsidR="001C51FB" w:rsidRPr="007C5726" w:rsidRDefault="001C51FB">
                                <w:pPr>
                                  <w:pStyle w:val="Footer"/>
                                  <w:rPr>
                                    <w:rFonts w:ascii="Arial Black" w:hAnsi="Arial Black"/>
                                    <w:color w:val="000000" w:themeColor="text1"/>
                                  </w:rPr>
                                </w:pPr>
                                <w:r w:rsidRPr="007C5726">
                                  <w:rPr>
                                    <w:rFonts w:ascii="Arial Black" w:hAnsi="Arial Black"/>
                                    <w:color w:val="000000" w:themeColor="text1"/>
                                  </w:rPr>
                                  <w:t>ADA GEORGE, PORT HARCOURT</w:t>
                                </w:r>
                              </w:p>
                            </w:tc>
                            <w:tc>
                              <w:tcPr>
                                <w:tcW w:w="1667" w:type="pct"/>
                                <w:tcMar>
                                  <w:bottom w:w="144" w:type="dxa"/>
                                </w:tcMar>
                              </w:tcPr>
                              <w:sdt>
                                <w:sdtPr>
                                  <w:rPr>
                                    <w:rFonts w:ascii="Arial Black" w:hAnsi="Arial Black"/>
                                    <w:color w:val="000000" w:themeColor="text1"/>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02143" w:rsidRPr="007C5726" w:rsidRDefault="00D32FA8">
                                    <w:pPr>
                                      <w:pStyle w:val="Footer"/>
                                      <w:rPr>
                                        <w:rFonts w:ascii="Arial Black" w:hAnsi="Arial Black"/>
                                        <w:color w:val="000000" w:themeColor="text1"/>
                                      </w:rPr>
                                    </w:pPr>
                                    <w:r>
                                      <w:rPr>
                                        <w:rFonts w:ascii="Arial Black" w:hAnsi="Arial Black"/>
                                        <w:color w:val="000000" w:themeColor="text1"/>
                                      </w:rPr>
                                      <w:t>WWW.UPTRAXTECH.NG</w:t>
                                    </w:r>
                                  </w:p>
                                </w:sdtContent>
                              </w:sdt>
                              <w:sdt>
                                <w:sdtPr>
                                  <w:rPr>
                                    <w:rFonts w:ascii="Arial Black" w:hAnsi="Arial Black"/>
                                    <w:color w:val="000000" w:themeColor="text1"/>
                                  </w:r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702143" w:rsidRPr="007C5726" w:rsidRDefault="001C51FB" w:rsidP="001C51FB">
                                    <w:pPr>
                                      <w:pStyle w:val="Footer"/>
                                      <w:ind w:left="0"/>
                                      <w:rPr>
                                        <w:rFonts w:ascii="Arial Black" w:hAnsi="Arial Black"/>
                                        <w:color w:val="000000" w:themeColor="text1"/>
                                      </w:rPr>
                                    </w:pPr>
                                    <w:r w:rsidRPr="007C5726">
                                      <w:rPr>
                                        <w:rFonts w:ascii="Arial Black" w:hAnsi="Arial Black"/>
                                        <w:color w:val="000000" w:themeColor="text1"/>
                                      </w:rPr>
                                      <w:t xml:space="preserve">     </w:t>
                                    </w:r>
                                  </w:p>
                                </w:sdtContent>
                              </w:sdt>
                            </w:tc>
                          </w:tr>
                          <w:tr w:rsidR="00702143" w:rsidTr="007C5726">
                            <w:trPr>
                              <w:trHeight w:hRule="exact" w:val="86"/>
                              <w:jc w:val="right"/>
                            </w:trPr>
                            <w:tc>
                              <w:tcPr>
                                <w:tcW w:w="1666" w:type="pct"/>
                                <w:shd w:val="clear" w:color="auto" w:fill="000000" w:themeFill="text1"/>
                              </w:tcPr>
                              <w:p w:rsidR="00702143" w:rsidRDefault="00702143">
                                <w:pPr>
                                  <w:pStyle w:val="Footer"/>
                                </w:pPr>
                              </w:p>
                            </w:tc>
                            <w:tc>
                              <w:tcPr>
                                <w:tcW w:w="1667" w:type="pct"/>
                                <w:shd w:val="clear" w:color="auto" w:fill="000000" w:themeFill="text1"/>
                              </w:tcPr>
                              <w:p w:rsidR="00702143" w:rsidRDefault="00702143">
                                <w:pPr>
                                  <w:pStyle w:val="Footer"/>
                                </w:pPr>
                              </w:p>
                            </w:tc>
                            <w:tc>
                              <w:tcPr>
                                <w:tcW w:w="1667" w:type="pct"/>
                                <w:shd w:val="clear" w:color="auto" w:fill="000000" w:themeFill="text1"/>
                              </w:tcPr>
                              <w:p w:rsidR="00702143" w:rsidRDefault="00702143">
                                <w:pPr>
                                  <w:pStyle w:val="Footer"/>
                                </w:pPr>
                              </w:p>
                            </w:tc>
                          </w:tr>
                        </w:tbl>
                        <w:p w:rsidR="00702143" w:rsidRDefault="00702143">
                          <w:pPr>
                            <w:pStyle w:val="NoSpacing"/>
                          </w:pPr>
                        </w:p>
                      </w:txbxContent>
                    </v:textbox>
                    <w10:wrap type="square" anchorx="page" anchory="margin"/>
                  </v:shape>
                </w:pict>
              </mc:Fallback>
            </mc:AlternateContent>
          </w:r>
          <w:r w:rsidR="00623AA2">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02143" w:rsidRPr="007C5726" w:rsidRDefault="00623AA2">
          <w:pPr>
            <w:pStyle w:val="TOCHeading"/>
          </w:pPr>
          <w:r w:rsidRPr="007C5726">
            <w:t>Contents</w:t>
          </w:r>
        </w:p>
        <w:p w:rsidR="00702143" w:rsidRPr="00B27E4B" w:rsidRDefault="00623AA2" w:rsidP="00B27E4B">
          <w:pPr>
            <w:pStyle w:val="TOC1"/>
            <w:numPr>
              <w:ilvl w:val="0"/>
              <w:numId w:val="0"/>
            </w:numPr>
            <w:rPr>
              <w:b/>
              <w:color w:val="auto"/>
              <w:kern w:val="0"/>
              <w:sz w:val="22"/>
              <w:szCs w:val="22"/>
            </w:rPr>
          </w:pPr>
          <w:r w:rsidRPr="00B27E4B">
            <w:rPr>
              <w:b/>
              <w:color w:val="7F7F7F" w:themeColor="text1" w:themeTint="80"/>
              <w:sz w:val="22"/>
            </w:rPr>
            <w:fldChar w:fldCharType="begin"/>
          </w:r>
          <w:r w:rsidRPr="00B27E4B">
            <w:rPr>
              <w:b/>
            </w:rPr>
            <w:instrText xml:space="preserve"> TOC \o "1-1" \h \z \u </w:instrText>
          </w:r>
          <w:r w:rsidRPr="00B27E4B">
            <w:rPr>
              <w:b/>
              <w:color w:val="7F7F7F" w:themeColor="text1" w:themeTint="80"/>
              <w:sz w:val="22"/>
            </w:rPr>
            <w:fldChar w:fldCharType="separate"/>
          </w:r>
          <w:hyperlink w:anchor="_Toc321140622" w:history="1">
            <w:r w:rsidR="001C51FB" w:rsidRPr="00B27E4B">
              <w:rPr>
                <w:rStyle w:val="Hyperlink"/>
                <w:b/>
                <w:u w:val="none"/>
              </w:rPr>
              <w:t>ABOUT US</w:t>
            </w:r>
            <w:r w:rsidRPr="00B27E4B">
              <w:rPr>
                <w:b/>
                <w:webHidden/>
              </w:rPr>
              <w:tab/>
            </w:r>
            <w:r w:rsidRPr="00B27E4B">
              <w:rPr>
                <w:b/>
                <w:webHidden/>
              </w:rPr>
              <w:fldChar w:fldCharType="begin"/>
            </w:r>
            <w:r w:rsidRPr="00B27E4B">
              <w:rPr>
                <w:b/>
                <w:webHidden/>
              </w:rPr>
              <w:instrText xml:space="preserve"> PAGEREF _Toc321140622 \h </w:instrText>
            </w:r>
            <w:r w:rsidRPr="00B27E4B">
              <w:rPr>
                <w:b/>
                <w:webHidden/>
              </w:rPr>
            </w:r>
            <w:r w:rsidRPr="00B27E4B">
              <w:rPr>
                <w:b/>
                <w:webHidden/>
              </w:rPr>
              <w:fldChar w:fldCharType="separate"/>
            </w:r>
            <w:r w:rsidR="001C51FB" w:rsidRPr="00B27E4B">
              <w:rPr>
                <w:b/>
                <w:webHidden/>
              </w:rPr>
              <w:t>1</w:t>
            </w:r>
            <w:r w:rsidRPr="00B27E4B">
              <w:rPr>
                <w:b/>
                <w:webHidden/>
              </w:rPr>
              <w:fldChar w:fldCharType="end"/>
            </w:r>
          </w:hyperlink>
        </w:p>
        <w:p w:rsidR="00702143" w:rsidRPr="00B27E4B" w:rsidRDefault="001C51FB" w:rsidP="00B27E4B">
          <w:pPr>
            <w:pStyle w:val="TOC1"/>
            <w:numPr>
              <w:ilvl w:val="0"/>
              <w:numId w:val="0"/>
            </w:numPr>
            <w:rPr>
              <w:b/>
            </w:rPr>
          </w:pPr>
          <w:r w:rsidRPr="00B27E4B">
            <w:rPr>
              <w:b/>
            </w:rPr>
            <w:t xml:space="preserve">TO OUR STUDENTS </w:t>
          </w:r>
          <w:hyperlink w:anchor="_Toc321140623" w:history="1">
            <w:r w:rsidR="00623AA2" w:rsidRPr="00B27E4B">
              <w:rPr>
                <w:b/>
                <w:webHidden/>
              </w:rPr>
              <w:tab/>
            </w:r>
            <w:r w:rsidR="00623AA2" w:rsidRPr="00B27E4B">
              <w:rPr>
                <w:b/>
                <w:webHidden/>
              </w:rPr>
              <w:fldChar w:fldCharType="begin"/>
            </w:r>
            <w:r w:rsidR="00623AA2" w:rsidRPr="00B27E4B">
              <w:rPr>
                <w:b/>
                <w:webHidden/>
              </w:rPr>
              <w:instrText xml:space="preserve"> PAGEREF _Toc321140623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rsidR="00AD0BF9" w:rsidRPr="00B27E4B" w:rsidRDefault="00AD0BF9" w:rsidP="00AD0BF9">
          <w:pPr>
            <w:rPr>
              <w:b/>
            </w:rPr>
          </w:pPr>
          <w:r w:rsidRPr="00B27E4B">
            <w:rPr>
              <w:b/>
            </w:rPr>
            <w:t>OVERVIEW OF TH</w:t>
          </w:r>
          <w:r w:rsidR="006F016C" w:rsidRPr="00B27E4B">
            <w:rPr>
              <w:b/>
            </w:rPr>
            <w:t>IS</w:t>
          </w:r>
          <w:r w:rsidRPr="00B27E4B">
            <w:rPr>
              <w:b/>
            </w:rPr>
            <w:t xml:space="preserve"> HANDBOOK ____________________________________________1</w:t>
          </w:r>
        </w:p>
        <w:p w:rsidR="00702143" w:rsidRPr="00B27E4B" w:rsidRDefault="00372F3C" w:rsidP="00AD0BF9">
          <w:pPr>
            <w:rPr>
              <w:b/>
              <w:noProof/>
            </w:rPr>
          </w:pPr>
          <w:hyperlink w:anchor="_Toc321140624" w:history="1">
            <w:r w:rsidR="00AD0BF9" w:rsidRPr="00B27E4B">
              <w:rPr>
                <w:b/>
                <w:noProof/>
              </w:rPr>
              <w:t>DEFINITION AND IMPORTANCE OF DATA ANALYSIS</w:t>
            </w:r>
            <w:r w:rsidR="00AD0BF9" w:rsidRPr="00B27E4B">
              <w:rPr>
                <w:b/>
                <w:noProof/>
                <w:webHidden/>
              </w:rPr>
              <w:t>_____________________________</w:t>
            </w:r>
            <w:r w:rsidR="00623AA2" w:rsidRPr="00B27E4B">
              <w:rPr>
                <w:b/>
                <w:noProof/>
                <w:webHidden/>
              </w:rPr>
              <w:fldChar w:fldCharType="begin"/>
            </w:r>
            <w:r w:rsidR="00623AA2" w:rsidRPr="00B27E4B">
              <w:rPr>
                <w:b/>
                <w:noProof/>
                <w:webHidden/>
              </w:rPr>
              <w:instrText xml:space="preserve"> PAGEREF _Toc321140624 \h </w:instrText>
            </w:r>
            <w:r w:rsidR="00623AA2" w:rsidRPr="00B27E4B">
              <w:rPr>
                <w:b/>
                <w:noProof/>
                <w:webHidden/>
              </w:rPr>
            </w:r>
            <w:r w:rsidR="00623AA2" w:rsidRPr="00B27E4B">
              <w:rPr>
                <w:b/>
                <w:noProof/>
                <w:webHidden/>
              </w:rPr>
              <w:fldChar w:fldCharType="separate"/>
            </w:r>
            <w:r w:rsidR="001C51FB" w:rsidRPr="00B27E4B">
              <w:rPr>
                <w:b/>
                <w:noProof/>
                <w:webHidden/>
              </w:rPr>
              <w:t>1</w:t>
            </w:r>
            <w:r w:rsidR="00623AA2" w:rsidRPr="00B27E4B">
              <w:rPr>
                <w:b/>
                <w:noProof/>
                <w:webHidden/>
              </w:rPr>
              <w:fldChar w:fldCharType="end"/>
            </w:r>
          </w:hyperlink>
        </w:p>
        <w:p w:rsidR="00AD0BF9" w:rsidRPr="00B27E4B" w:rsidRDefault="00AD0BF9" w:rsidP="00AD0BF9">
          <w:pPr>
            <w:rPr>
              <w:b/>
              <w:noProof/>
            </w:rPr>
          </w:pPr>
          <w:r w:rsidRPr="00B27E4B">
            <w:rPr>
              <w:b/>
              <w:noProof/>
            </w:rPr>
            <w:t>DATA FUNDAMENTALS____________________________________________________1</w:t>
          </w:r>
        </w:p>
        <w:p w:rsidR="00B43545" w:rsidRDefault="00AD0BF9" w:rsidP="00AD0BF9">
          <w:pPr>
            <w:rPr>
              <w:b/>
              <w:noProof/>
            </w:rPr>
          </w:pPr>
          <w:r w:rsidRPr="00B27E4B">
            <w:rPr>
              <w:b/>
              <w:noProof/>
            </w:rPr>
            <w:t xml:space="preserve">DATA </w:t>
          </w:r>
          <w:r w:rsidR="00B43545" w:rsidRPr="00B27E4B">
            <w:rPr>
              <w:b/>
              <w:noProof/>
            </w:rPr>
            <w:t>ANALYSIS TECHNIQUES</w:t>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t>____________________________________________1</w:t>
          </w:r>
        </w:p>
        <w:p w:rsidR="00AD0BF9" w:rsidRPr="00B27E4B" w:rsidRDefault="00B43545" w:rsidP="00AD0BF9">
          <w:pPr>
            <w:rPr>
              <w:b/>
              <w:noProof/>
            </w:rPr>
          </w:pPr>
          <w:r w:rsidRPr="00B27E4B">
            <w:rPr>
              <w:b/>
              <w:noProof/>
            </w:rPr>
            <w:t xml:space="preserve"> DATA </w:t>
          </w:r>
          <w:r w:rsidR="00AD0BF9" w:rsidRPr="00B27E4B">
            <w:rPr>
              <w:b/>
              <w:noProof/>
            </w:rPr>
            <w:t>VISUALIZATION___________________________________________________1</w:t>
          </w:r>
        </w:p>
        <w:p w:rsidR="006F016C" w:rsidRPr="00B27E4B" w:rsidRDefault="006F016C" w:rsidP="00AD0BF9">
          <w:pPr>
            <w:rPr>
              <w:b/>
              <w:noProof/>
            </w:rPr>
          </w:pPr>
          <w:r w:rsidRPr="00B27E4B">
            <w:rPr>
              <w:b/>
              <w:noProof/>
            </w:rPr>
            <w:t>DATA TOOLS AND TECHNOLOGIES_________________________________________1</w:t>
          </w:r>
        </w:p>
        <w:p w:rsidR="00702143" w:rsidRPr="00B27E4B" w:rsidRDefault="00372F3C" w:rsidP="00B27E4B">
          <w:pPr>
            <w:pStyle w:val="TOC1"/>
            <w:rPr>
              <w:b/>
              <w:color w:val="auto"/>
              <w:kern w:val="0"/>
              <w:sz w:val="22"/>
              <w:szCs w:val="22"/>
            </w:rPr>
          </w:pPr>
          <w:hyperlink w:anchor="_Toc321140625" w:history="1">
            <w:r w:rsidR="001C51FB" w:rsidRPr="00B27E4B">
              <w:rPr>
                <w:rStyle w:val="Hyperlink"/>
                <w:b/>
                <w:u w:val="none"/>
              </w:rPr>
              <w:t>STRUCTURED QUERY LANGUAGE (SQL)</w:t>
            </w:r>
            <w:r w:rsidR="00623AA2" w:rsidRPr="00B27E4B">
              <w:rPr>
                <w:b/>
                <w:webHidden/>
              </w:rPr>
              <w:tab/>
            </w:r>
            <w:r w:rsidR="00623AA2" w:rsidRPr="00B27E4B">
              <w:rPr>
                <w:b/>
                <w:webHidden/>
              </w:rPr>
              <w:fldChar w:fldCharType="begin"/>
            </w:r>
            <w:r w:rsidR="00623AA2" w:rsidRPr="00B27E4B">
              <w:rPr>
                <w:b/>
                <w:webHidden/>
              </w:rPr>
              <w:instrText xml:space="preserve"> PAGEREF _Toc321140625 \h </w:instrText>
            </w:r>
            <w:r w:rsidR="00623AA2" w:rsidRPr="00B27E4B">
              <w:rPr>
                <w:b/>
                <w:webHidden/>
              </w:rPr>
            </w:r>
            <w:r w:rsidR="00623AA2" w:rsidRPr="00B27E4B">
              <w:rPr>
                <w:b/>
                <w:webHidden/>
              </w:rPr>
              <w:fldChar w:fldCharType="separate"/>
            </w:r>
            <w:r w:rsidR="001C51FB" w:rsidRPr="00B27E4B">
              <w:rPr>
                <w:b/>
                <w:webHidden/>
              </w:rPr>
              <w:t>1</w:t>
            </w:r>
            <w:r w:rsidR="00623AA2" w:rsidRPr="00B27E4B">
              <w:rPr>
                <w:b/>
                <w:webHidden/>
              </w:rPr>
              <w:fldChar w:fldCharType="end"/>
            </w:r>
          </w:hyperlink>
        </w:p>
        <w:p w:rsidR="00702143" w:rsidRPr="00B27E4B" w:rsidRDefault="00372F3C" w:rsidP="00B27E4B">
          <w:pPr>
            <w:pStyle w:val="TOC1"/>
            <w:rPr>
              <w:b/>
              <w:color w:val="auto"/>
              <w:kern w:val="0"/>
              <w:sz w:val="22"/>
              <w:szCs w:val="22"/>
            </w:rPr>
          </w:pPr>
          <w:hyperlink w:anchor="_Toc321140626" w:history="1">
            <w:r w:rsidR="001C51FB" w:rsidRPr="00B27E4B">
              <w:rPr>
                <w:rStyle w:val="Hyperlink"/>
                <w:b/>
                <w:u w:val="none"/>
              </w:rPr>
              <w:t>MICROSOFT EXCEL</w:t>
            </w:r>
            <w:r w:rsidR="00623AA2" w:rsidRPr="00B27E4B">
              <w:rPr>
                <w:b/>
                <w:webHidden/>
              </w:rPr>
              <w:tab/>
            </w:r>
            <w:r w:rsidR="00623AA2" w:rsidRPr="00B27E4B">
              <w:rPr>
                <w:b/>
                <w:webHidden/>
              </w:rPr>
              <w:fldChar w:fldCharType="begin"/>
            </w:r>
            <w:r w:rsidR="00623AA2" w:rsidRPr="00B27E4B">
              <w:rPr>
                <w:b/>
                <w:webHidden/>
              </w:rPr>
              <w:instrText xml:space="preserve"> PAGEREF _Toc321140626 \h </w:instrText>
            </w:r>
            <w:r w:rsidR="00623AA2" w:rsidRPr="00B27E4B">
              <w:rPr>
                <w:b/>
                <w:webHidden/>
              </w:rPr>
            </w:r>
            <w:r w:rsidR="00623AA2" w:rsidRPr="00B27E4B">
              <w:rPr>
                <w:b/>
                <w:webHidden/>
              </w:rPr>
              <w:fldChar w:fldCharType="separate"/>
            </w:r>
            <w:r w:rsidR="001C51FB" w:rsidRPr="00B27E4B">
              <w:rPr>
                <w:b/>
                <w:webHidden/>
              </w:rPr>
              <w:t>1</w:t>
            </w:r>
            <w:r w:rsidR="00623AA2" w:rsidRPr="00B27E4B">
              <w:rPr>
                <w:b/>
                <w:webHidden/>
              </w:rPr>
              <w:fldChar w:fldCharType="end"/>
            </w:r>
          </w:hyperlink>
        </w:p>
        <w:p w:rsidR="00702143" w:rsidRPr="00B27E4B" w:rsidRDefault="001C51FB" w:rsidP="00B27E4B">
          <w:pPr>
            <w:pStyle w:val="TOC1"/>
            <w:rPr>
              <w:b/>
              <w:color w:val="auto"/>
              <w:kern w:val="0"/>
              <w:sz w:val="22"/>
              <w:szCs w:val="22"/>
            </w:rPr>
          </w:pPr>
          <w:r w:rsidRPr="00B27E4B">
            <w:rPr>
              <w:b/>
            </w:rPr>
            <w:t>POWERBI</w:t>
          </w:r>
          <w:hyperlink w:anchor="_Toc321140627" w:history="1">
            <w:r w:rsidR="00623AA2" w:rsidRPr="00B27E4B">
              <w:rPr>
                <w:b/>
                <w:webHidden/>
              </w:rPr>
              <w:tab/>
            </w:r>
            <w:r w:rsidR="00623AA2" w:rsidRPr="00B27E4B">
              <w:rPr>
                <w:b/>
                <w:webHidden/>
              </w:rPr>
              <w:fldChar w:fldCharType="begin"/>
            </w:r>
            <w:r w:rsidR="00623AA2" w:rsidRPr="00B27E4B">
              <w:rPr>
                <w:b/>
                <w:webHidden/>
              </w:rPr>
              <w:instrText xml:space="preserve"> PAGEREF _Toc321140627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rsidR="00702143" w:rsidRPr="00B27E4B" w:rsidRDefault="00372F3C" w:rsidP="00B27E4B">
          <w:pPr>
            <w:pStyle w:val="TOC1"/>
            <w:rPr>
              <w:b/>
            </w:rPr>
          </w:pPr>
          <w:hyperlink w:anchor="_Toc321140628" w:history="1">
            <w:r w:rsidR="001C51FB" w:rsidRPr="00B27E4B">
              <w:rPr>
                <w:rStyle w:val="Hyperlink"/>
                <w:b/>
                <w:u w:val="none"/>
              </w:rPr>
              <w:t>TABLEAU</w:t>
            </w:r>
            <w:r w:rsidR="00623AA2" w:rsidRPr="00B27E4B">
              <w:rPr>
                <w:b/>
                <w:webHidden/>
              </w:rPr>
              <w:tab/>
            </w:r>
            <w:r w:rsidR="00623AA2" w:rsidRPr="00B27E4B">
              <w:rPr>
                <w:b/>
                <w:webHidden/>
              </w:rPr>
              <w:fldChar w:fldCharType="begin"/>
            </w:r>
            <w:r w:rsidR="00623AA2" w:rsidRPr="00B27E4B">
              <w:rPr>
                <w:b/>
                <w:webHidden/>
              </w:rPr>
              <w:instrText xml:space="preserve"> PAGEREF _Toc321140628 \h </w:instrText>
            </w:r>
            <w:r w:rsidR="00623AA2" w:rsidRPr="00B27E4B">
              <w:rPr>
                <w:b/>
                <w:webHidden/>
              </w:rPr>
            </w:r>
            <w:r w:rsidR="00623AA2" w:rsidRPr="00B27E4B">
              <w:rPr>
                <w:b/>
                <w:webHidden/>
              </w:rPr>
              <w:fldChar w:fldCharType="separate"/>
            </w:r>
            <w:r w:rsidR="001C51FB" w:rsidRPr="00B27E4B">
              <w:rPr>
                <w:b/>
                <w:webHidden/>
              </w:rPr>
              <w:t>1</w:t>
            </w:r>
            <w:r w:rsidR="00623AA2" w:rsidRPr="00B27E4B">
              <w:rPr>
                <w:b/>
                <w:webHidden/>
              </w:rPr>
              <w:fldChar w:fldCharType="end"/>
            </w:r>
          </w:hyperlink>
        </w:p>
        <w:p w:rsidR="001C51FB" w:rsidRPr="00B27E4B" w:rsidRDefault="001C51FB" w:rsidP="00B27E4B">
          <w:pPr>
            <w:pStyle w:val="TOC1"/>
            <w:rPr>
              <w:b/>
            </w:rPr>
          </w:pPr>
          <w:r w:rsidRPr="00B27E4B">
            <w:rPr>
              <w:b/>
            </w:rPr>
            <w:t>PYTHON ____________________________________________________________1</w:t>
          </w:r>
        </w:p>
        <w:p w:rsidR="001C51FB" w:rsidRPr="00B27E4B" w:rsidRDefault="001C51FB" w:rsidP="001C51FB">
          <w:pPr>
            <w:rPr>
              <w:b/>
              <w:noProof/>
            </w:rPr>
          </w:pPr>
          <w:r w:rsidRPr="00B27E4B">
            <w:rPr>
              <w:b/>
              <w:noProof/>
            </w:rPr>
            <w:t>Q&amp;A ABOUT DATA</w:t>
          </w:r>
          <w:r w:rsidR="007C5726" w:rsidRPr="00B27E4B">
            <w:rPr>
              <w:b/>
              <w:noProof/>
            </w:rPr>
            <w:t xml:space="preserve"> </w:t>
          </w:r>
          <w:r w:rsidRPr="00B27E4B">
            <w:rPr>
              <w:b/>
              <w:noProof/>
            </w:rPr>
            <w:t>ANALYSIS______________________________________________1</w:t>
          </w:r>
        </w:p>
        <w:p w:rsidR="006F016C" w:rsidRPr="00B27E4B" w:rsidRDefault="006F016C" w:rsidP="006F016C">
          <w:pPr>
            <w:rPr>
              <w:b/>
              <w:noProof/>
            </w:rPr>
          </w:pPr>
          <w:r w:rsidRPr="00B27E4B">
            <w:rPr>
              <w:b/>
              <w:noProof/>
            </w:rPr>
            <w:t>GLOSSARY AND REFERENCES</w:t>
          </w:r>
        </w:p>
        <w:p w:rsidR="006F016C" w:rsidRPr="00B27E4B" w:rsidRDefault="006F016C" w:rsidP="006F016C">
          <w:pPr>
            <w:rPr>
              <w:b/>
              <w:noProof/>
            </w:rPr>
          </w:pPr>
          <w:r w:rsidRPr="00B27E4B">
            <w:rPr>
              <w:b/>
              <w:noProof/>
            </w:rPr>
            <w:t>APPENDICES</w:t>
          </w:r>
        </w:p>
        <w:p w:rsidR="00702143" w:rsidRPr="00E0393A" w:rsidRDefault="00623AA2" w:rsidP="00E0393A">
          <w:pPr>
            <w:spacing w:before="40" w:after="160" w:line="288" w:lineRule="auto"/>
            <w:rPr>
              <w:b/>
              <w:bCs/>
              <w:noProof/>
            </w:rPr>
            <w:sectPr w:rsidR="00702143" w:rsidRPr="00E0393A">
              <w:headerReference w:type="default" r:id="rId10"/>
              <w:pgSz w:w="12240" w:h="15840" w:code="1"/>
              <w:pgMar w:top="1080" w:right="720" w:bottom="720" w:left="3096" w:header="1080" w:footer="720" w:gutter="0"/>
              <w:pgNumType w:fmt="lowerRoman" w:start="0"/>
              <w:cols w:space="708"/>
              <w:titlePg/>
              <w:docGrid w:linePitch="360"/>
            </w:sectPr>
          </w:pPr>
          <w:r w:rsidRPr="00B27E4B">
            <w:rPr>
              <w:b/>
            </w:rPr>
            <w:fldChar w:fldCharType="end"/>
          </w:r>
        </w:p>
      </w:sdtContent>
    </w:sdt>
    <w:p w:rsidR="00702143" w:rsidRDefault="00623AA2">
      <w:pPr>
        <w:pStyle w:val="Heading1"/>
      </w:pPr>
      <w:bookmarkStart w:id="0" w:name="_Toc321140622"/>
      <w:r>
        <w:rPr>
          <w:noProof/>
        </w:rPr>
        <w:lastRenderedPageBreak/>
        <mc:AlternateContent>
          <mc:Choice Requires="wps">
            <w:drawing>
              <wp:anchor distT="0" distB="2743200" distL="182880" distR="182880" simplePos="0" relativeHeight="251659264" behindDoc="0" locked="0" layoutInCell="1" allowOverlap="1">
                <wp:simplePos x="0" y="0"/>
                <wp:positionH relativeFrom="leftMargin">
                  <wp:align>right</wp:align>
                </wp:positionH>
                <wp:positionV relativeFrom="margin">
                  <wp:posOffset>200025</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143" w:rsidRDefault="00E0393A">
                            <w:pPr>
                              <w:pStyle w:val="Quote"/>
                              <w:rPr>
                                <w:rStyle w:val="QuoteChar"/>
                                <w:iCs/>
                              </w:rPr>
                            </w:pPr>
                            <w:r w:rsidRPr="00E0393A">
                              <w:rPr>
                                <w:rStyle w:val="QuoteChar"/>
                                <w:iCs/>
                              </w:rPr>
                              <w:t>“At UPTRAXTECH, building your career in data analy</w:t>
                            </w:r>
                            <w:r>
                              <w:rPr>
                                <w:rStyle w:val="QuoteChar"/>
                                <w:iCs/>
                              </w:rPr>
                              <w:t>tics</w:t>
                            </w:r>
                            <w:r w:rsidRPr="00E0393A">
                              <w:rPr>
                                <w:rStyle w:val="QuoteChar"/>
                                <w:iCs/>
                              </w:rPr>
                              <w:t xml:space="preserve"> from the beginner level to advanced level is our priority”</w:t>
                            </w:r>
                          </w:p>
                          <w:p w:rsidR="00D73F8A" w:rsidRDefault="00D73F8A" w:rsidP="00D73F8A"/>
                          <w:p w:rsidR="00D73F8A" w:rsidRDefault="00D73F8A" w:rsidP="00D73F8A"/>
                          <w:p w:rsidR="00D73F8A" w:rsidRDefault="00D73F8A" w:rsidP="00D73F8A"/>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Pr="00D73F8A" w:rsidRDefault="00D73F8A" w:rsidP="00D73F8A">
                            <w:r>
                              <w:rPr>
                                <w:rStyle w:val="QuoteChar"/>
                                <w:iCs w:val="0"/>
                              </w:rPr>
                              <w:t>“THANKS FOR CHOOSING UPTRAX</w:t>
                            </w:r>
                            <w:r w:rsidRPr="00E0393A">
                              <w:rPr>
                                <w:rStyle w:val="QuoteChar"/>
                                <w:iCs w:val="0"/>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47.05pt;margin-top:15.75pt;width:98.25pt;height:181.45pt;z-index:251659264;visibility:visible;mso-wrap-style:square;mso-width-percent:250;mso-height-percent:950;mso-wrap-distance-left:14.4pt;mso-wrap-distance-top:0;mso-wrap-distance-right:14.4pt;mso-wrap-distance-bottom:3in;mso-position-horizontal:right;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" filled="f" stroked="f" strokeweight=".5pt">
                <v:textbox inset="3.6pt,0,3.6pt,0">
                  <w:txbxContent>
                    <w:p w:rsidR="00702143" w:rsidRDefault="00E0393A">
                      <w:pPr>
                        <w:pStyle w:val="Quote"/>
                        <w:rPr>
                          <w:rStyle w:val="QuoteChar"/>
                          <w:iCs/>
                        </w:rPr>
                      </w:pPr>
                      <w:r w:rsidRPr="00E0393A">
                        <w:rPr>
                          <w:rStyle w:val="QuoteChar"/>
                          <w:iCs/>
                        </w:rPr>
                        <w:t>“At UPTRAXTECH, building your career in data analy</w:t>
                      </w:r>
                      <w:r>
                        <w:rPr>
                          <w:rStyle w:val="QuoteChar"/>
                          <w:iCs/>
                        </w:rPr>
                        <w:t>tics</w:t>
                      </w:r>
                      <w:r w:rsidRPr="00E0393A">
                        <w:rPr>
                          <w:rStyle w:val="QuoteChar"/>
                          <w:iCs/>
                        </w:rPr>
                        <w:t xml:space="preserve"> from the beginner level to advanced level is our priority”</w:t>
                      </w:r>
                    </w:p>
                    <w:p w:rsidR="00D73F8A" w:rsidRDefault="00D73F8A" w:rsidP="00D73F8A"/>
                    <w:p w:rsidR="00D73F8A" w:rsidRDefault="00D73F8A" w:rsidP="00D73F8A"/>
                    <w:p w:rsidR="00D73F8A" w:rsidRDefault="00D73F8A" w:rsidP="00D73F8A"/>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Default="00D73F8A" w:rsidP="00D73F8A">
                      <w:pPr>
                        <w:rPr>
                          <w:rStyle w:val="QuoteChar"/>
                          <w:iCs w:val="0"/>
                        </w:rPr>
                      </w:pPr>
                    </w:p>
                    <w:p w:rsidR="00D73F8A" w:rsidRPr="00D73F8A" w:rsidRDefault="00D73F8A" w:rsidP="00D73F8A">
                      <w:r>
                        <w:rPr>
                          <w:rStyle w:val="QuoteChar"/>
                          <w:iCs w:val="0"/>
                        </w:rPr>
                        <w:t>“THANKS FOR CHOOSING UPTRAX</w:t>
                      </w:r>
                      <w:r w:rsidRPr="00E0393A">
                        <w:rPr>
                          <w:rStyle w:val="QuoteChar"/>
                          <w:iCs w:val="0"/>
                        </w:rPr>
                        <w:t>”</w:t>
                      </w:r>
                    </w:p>
                  </w:txbxContent>
                </v:textbox>
                <w10:wrap type="square" side="largest" anchorx="margin" anchory="margin"/>
              </v:shape>
            </w:pict>
          </mc:Fallback>
        </mc:AlternateContent>
      </w:r>
      <w:bookmarkEnd w:id="0"/>
      <w:r w:rsidR="007C5726">
        <w:t>ABOUT US</w:t>
      </w:r>
    </w:p>
    <w:p w:rsidR="00702143" w:rsidRDefault="00E0393A">
      <w:pPr>
        <w:pStyle w:val="Heading2"/>
      </w:pPr>
      <w:r>
        <w:t>UPTRAX TECHNOLOGIES LTD</w:t>
      </w:r>
    </w:p>
    <w:p w:rsidR="00702143" w:rsidRDefault="00E0393A" w:rsidP="00E0393A">
      <w:r>
        <w:t xml:space="preserve">UPTRAX TECHNOLOGIES LIMITED is an IT-based organization established in Nigeria </w:t>
      </w:r>
      <w:r w:rsidR="00D73F8A">
        <w:t xml:space="preserve">(RC 1687187), that brings you a comprehensive range of </w:t>
      </w:r>
      <w:r w:rsidR="000B3D9F">
        <w:t>tech courses</w:t>
      </w:r>
      <w:r w:rsidR="00D73F8A">
        <w:t xml:space="preserve"> designed to equip you with the knowledge and skills demanded by today’s digital world. </w:t>
      </w:r>
    </w:p>
    <w:p w:rsidR="00CA6A36" w:rsidRDefault="00CA6A36" w:rsidP="00CA6A36">
      <w:pPr>
        <w:pStyle w:val="Heading2"/>
      </w:pPr>
      <w:r>
        <w:t>OUR GOAL</w:t>
      </w:r>
    </w:p>
    <w:p w:rsidR="00CA6A36" w:rsidRPr="00C96F8F" w:rsidRDefault="00CA6A36" w:rsidP="00E0393A">
      <w:r>
        <w:t xml:space="preserve">At UPTRAX TECHNOLOGIES LIMITED, our goal is </w:t>
      </w:r>
      <w:r w:rsidR="000B3D9F">
        <w:t>to create</w:t>
      </w:r>
      <w:r>
        <w:t xml:space="preserve"> a community where tech enthusiasts learn, grow, and become </w:t>
      </w:r>
      <w:r w:rsidR="000B3D9F">
        <w:t>pros</w:t>
      </w:r>
      <w:r>
        <w:t xml:space="preserve"> in the </w:t>
      </w:r>
      <w:r w:rsidR="000B3D9F">
        <w:t>tech space</w:t>
      </w:r>
      <w:r>
        <w:t xml:space="preserve">. We tend to become the most renowned tech academy in Africa </w:t>
      </w:r>
      <w:r w:rsidR="00C96F8F">
        <w:t xml:space="preserve">through innovation, creativity, and productivity. </w:t>
      </w:r>
    </w:p>
    <w:p w:rsidR="00702143" w:rsidRDefault="00D73F8A">
      <w:pPr>
        <w:pStyle w:val="Heading2"/>
      </w:pPr>
      <w:r>
        <w:t>COURSES WE OFFER</w:t>
      </w:r>
    </w:p>
    <w:p w:rsidR="00702143" w:rsidRDefault="00D73F8A" w:rsidP="00D73F8A">
      <w:pPr>
        <w:pStyle w:val="ListParagraph"/>
        <w:numPr>
          <w:ilvl w:val="0"/>
          <w:numId w:val="6"/>
        </w:numPr>
      </w:pPr>
      <w:r>
        <w:t>21</w:t>
      </w:r>
      <w:r w:rsidRPr="00D73F8A">
        <w:rPr>
          <w:vertAlign w:val="superscript"/>
        </w:rPr>
        <w:t>st</w:t>
      </w:r>
      <w:r>
        <w:t xml:space="preserve"> Century Computer Appreciation Training</w:t>
      </w:r>
    </w:p>
    <w:p w:rsidR="00D73F8A" w:rsidRDefault="00D73F8A" w:rsidP="00D73F8A">
      <w:pPr>
        <w:pStyle w:val="ListParagraph"/>
        <w:numPr>
          <w:ilvl w:val="0"/>
          <w:numId w:val="6"/>
        </w:numPr>
      </w:pPr>
      <w:r>
        <w:t>Programming (Web/Mobile)</w:t>
      </w:r>
    </w:p>
    <w:p w:rsidR="00D73F8A" w:rsidRDefault="00D73F8A" w:rsidP="00D73F8A">
      <w:pPr>
        <w:pStyle w:val="ListParagraph"/>
        <w:numPr>
          <w:ilvl w:val="0"/>
          <w:numId w:val="6"/>
        </w:numPr>
      </w:pPr>
      <w:r>
        <w:t>UI/UX &amp; Graphic Design</w:t>
      </w:r>
    </w:p>
    <w:p w:rsidR="00D73F8A" w:rsidRDefault="00D73F8A" w:rsidP="00D73F8A">
      <w:pPr>
        <w:pStyle w:val="ListParagraph"/>
        <w:numPr>
          <w:ilvl w:val="0"/>
          <w:numId w:val="6"/>
        </w:numPr>
      </w:pPr>
      <w:r>
        <w:t>Cyber Security</w:t>
      </w:r>
    </w:p>
    <w:p w:rsidR="00D73F8A" w:rsidRDefault="00D73F8A" w:rsidP="00D73F8A">
      <w:pPr>
        <w:pStyle w:val="ListParagraph"/>
        <w:numPr>
          <w:ilvl w:val="0"/>
          <w:numId w:val="6"/>
        </w:numPr>
      </w:pPr>
      <w:r>
        <w:t>Digital Marketing</w:t>
      </w:r>
    </w:p>
    <w:p w:rsidR="00D73F8A" w:rsidRDefault="00D73F8A" w:rsidP="00D73F8A">
      <w:pPr>
        <w:pStyle w:val="ListParagraph"/>
        <w:numPr>
          <w:ilvl w:val="0"/>
          <w:numId w:val="6"/>
        </w:numPr>
      </w:pPr>
      <w:r>
        <w:t>Data Analytics and more.</w:t>
      </w:r>
    </w:p>
    <w:p w:rsidR="00702143" w:rsidRDefault="00A14ACE">
      <w:pPr>
        <w:pStyle w:val="Heading2"/>
      </w:pPr>
      <w:r>
        <w:t>WHAT YOU GAIN SIGNING UP WITH US</w:t>
      </w:r>
    </w:p>
    <w:p w:rsidR="00A14ACE" w:rsidRDefault="00A14ACE" w:rsidP="00A14ACE">
      <w:pPr>
        <w:pStyle w:val="ListParagraph"/>
        <w:numPr>
          <w:ilvl w:val="0"/>
          <w:numId w:val="8"/>
        </w:numPr>
      </w:pPr>
      <w:r>
        <w:t xml:space="preserve">100% Practical </w:t>
      </w:r>
      <w:r>
        <w:tab/>
      </w:r>
      <w:r>
        <w:tab/>
      </w:r>
      <w:r>
        <w:tab/>
      </w:r>
      <w:r>
        <w:tab/>
      </w:r>
      <w:r>
        <w:tab/>
      </w:r>
      <w:r>
        <w:rPr>
          <w:rFonts w:cstheme="minorHAnsi"/>
        </w:rPr>
        <w:t xml:space="preserve">● </w:t>
      </w:r>
      <w:r>
        <w:t xml:space="preserve">Internship &amp; Job Opportunities </w:t>
      </w:r>
    </w:p>
    <w:p w:rsidR="00A14ACE" w:rsidRDefault="00A14ACE" w:rsidP="00A14ACE">
      <w:pPr>
        <w:pStyle w:val="ListParagraph"/>
        <w:numPr>
          <w:ilvl w:val="0"/>
          <w:numId w:val="7"/>
        </w:numPr>
      </w:pPr>
      <w:r>
        <w:t>Free Internet Access</w:t>
      </w:r>
      <w:r>
        <w:tab/>
      </w:r>
      <w:r>
        <w:tab/>
      </w:r>
      <w:r>
        <w:tab/>
      </w:r>
      <w:r>
        <w:tab/>
      </w:r>
      <w:r>
        <w:rPr>
          <w:rFonts w:cstheme="minorHAnsi"/>
        </w:rPr>
        <w:t xml:space="preserve">● </w:t>
      </w:r>
      <w:r>
        <w:t>Affordable &amp; Flexible Payment</w:t>
      </w:r>
    </w:p>
    <w:p w:rsidR="00702143" w:rsidRDefault="00A14ACE" w:rsidP="00CA6A36">
      <w:pPr>
        <w:pStyle w:val="ListParagraph"/>
        <w:numPr>
          <w:ilvl w:val="0"/>
          <w:numId w:val="7"/>
        </w:numPr>
      </w:pPr>
      <w:r>
        <w:t>Conducive Computer Classrooms</w:t>
      </w:r>
      <w:r>
        <w:tab/>
      </w:r>
      <w:r>
        <w:tab/>
      </w:r>
      <w:r>
        <w:rPr>
          <w:rFonts w:cstheme="minorHAnsi"/>
        </w:rPr>
        <w:t xml:space="preserve">● </w:t>
      </w:r>
      <w:r>
        <w:t>Mentorship &amp; lots more</w:t>
      </w:r>
    </w:p>
    <w:p w:rsidR="00702143" w:rsidRDefault="00C96F8F">
      <w:pPr>
        <w:pStyle w:val="Heading1"/>
      </w:pPr>
      <w:r>
        <w:lastRenderedPageBreak/>
        <w:t>TO OUR DATA ANALYSIS STUDENTS</w:t>
      </w:r>
    </w:p>
    <w:p w:rsidR="00702143" w:rsidRDefault="00C96F8F" w:rsidP="00C96F8F">
      <w:r>
        <w:t>WELCOME ON BOARD</w:t>
      </w:r>
      <w:r w:rsidR="00091F8B">
        <w:t>!! WELCOME TO UPTRAXTECH ACADEMY!!!</w:t>
      </w:r>
    </w:p>
    <w:p w:rsidR="00091F8B" w:rsidRDefault="00091F8B" w:rsidP="00C96F8F">
      <w:r>
        <w:t xml:space="preserve">Congratulations on taking the first step towards unlocking the power of data analysis! We are thrilled to have you onboard. </w:t>
      </w:r>
    </w:p>
    <w:p w:rsidR="00091F8B" w:rsidRDefault="00091F8B" w:rsidP="00C96F8F">
      <w:r>
        <w:t xml:space="preserve">As a data analysis student with UPTRAXTECH, you are about to embark on an exciting journey that will equip you with the skills and knowledge to extract insights from data, drive informed decisions, and propel your career forward. </w:t>
      </w:r>
    </w:p>
    <w:p w:rsidR="00B74B2F" w:rsidRDefault="00B74B2F" w:rsidP="00C96F8F">
      <w:r>
        <w:t>Our comprehensive data analysis program is designed to provide you with:</w:t>
      </w:r>
    </w:p>
    <w:p w:rsidR="00B74B2F" w:rsidRDefault="00B74B2F" w:rsidP="00B74B2F">
      <w:pPr>
        <w:pStyle w:val="ListParagraph"/>
        <w:numPr>
          <w:ilvl w:val="0"/>
          <w:numId w:val="9"/>
        </w:numPr>
      </w:pPr>
      <w:r>
        <w:t>Hands-on experience with cutting-edge tools and technologies</w:t>
      </w:r>
    </w:p>
    <w:p w:rsidR="00B74B2F" w:rsidRDefault="00B74B2F" w:rsidP="00B74B2F">
      <w:pPr>
        <w:pStyle w:val="ListParagraph"/>
        <w:numPr>
          <w:ilvl w:val="0"/>
          <w:numId w:val="9"/>
        </w:numPr>
      </w:pPr>
      <w:r>
        <w:t xml:space="preserve">Expert guidance and experienced instructors </w:t>
      </w:r>
    </w:p>
    <w:p w:rsidR="00B74B2F" w:rsidRDefault="00B74B2F" w:rsidP="00B74B2F">
      <w:pPr>
        <w:pStyle w:val="ListParagraph"/>
        <w:numPr>
          <w:ilvl w:val="0"/>
          <w:numId w:val="9"/>
        </w:numPr>
      </w:pPr>
      <w:r>
        <w:t>Real-world case studies and projects to apply your skills</w:t>
      </w:r>
    </w:p>
    <w:p w:rsidR="00B74B2F" w:rsidRDefault="00B74B2F" w:rsidP="00B74B2F">
      <w:pPr>
        <w:pStyle w:val="ListParagraph"/>
        <w:numPr>
          <w:ilvl w:val="0"/>
          <w:numId w:val="9"/>
        </w:numPr>
      </w:pPr>
      <w:r>
        <w:t xml:space="preserve">Opportunities to network with like-minded professionals </w:t>
      </w:r>
    </w:p>
    <w:p w:rsidR="00B74B2F" w:rsidRDefault="00B74B2F" w:rsidP="00B74B2F">
      <w:r>
        <w:t>Throughout your journey, we will support you with:</w:t>
      </w:r>
    </w:p>
    <w:p w:rsidR="00B74B2F" w:rsidRDefault="00B74B2F" w:rsidP="00B74B2F">
      <w:pPr>
        <w:pStyle w:val="ListParagraph"/>
        <w:numPr>
          <w:ilvl w:val="0"/>
          <w:numId w:val="10"/>
        </w:numPr>
      </w:pPr>
      <w:r>
        <w:t>Interactive classes and workshops</w:t>
      </w:r>
    </w:p>
    <w:p w:rsidR="00B74B2F" w:rsidRDefault="00B74B2F" w:rsidP="00B74B2F">
      <w:pPr>
        <w:pStyle w:val="ListParagraph"/>
        <w:numPr>
          <w:ilvl w:val="0"/>
          <w:numId w:val="10"/>
        </w:numPr>
      </w:pPr>
      <w:r>
        <w:t>Personalized mentorship and feedback</w:t>
      </w:r>
    </w:p>
    <w:p w:rsidR="00B74B2F" w:rsidRDefault="00B74B2F" w:rsidP="00B74B2F">
      <w:pPr>
        <w:pStyle w:val="ListParagraph"/>
        <w:numPr>
          <w:ilvl w:val="0"/>
          <w:numId w:val="10"/>
        </w:numPr>
      </w:pPr>
      <w:r>
        <w:t xml:space="preserve">Access to our community of data enthusiasts </w:t>
      </w:r>
    </w:p>
    <w:p w:rsidR="00B74B2F" w:rsidRDefault="00B74B2F" w:rsidP="00B74B2F">
      <w:pPr>
        <w:pStyle w:val="ListParagraph"/>
        <w:numPr>
          <w:ilvl w:val="0"/>
          <w:numId w:val="10"/>
        </w:numPr>
      </w:pPr>
      <w:r>
        <w:t>Regular updates on industry trends and best practices</w:t>
      </w:r>
    </w:p>
    <w:p w:rsidR="00B74B2F" w:rsidRDefault="00B74B2F" w:rsidP="00B74B2F">
      <w:r>
        <w:t xml:space="preserve">We are committed to helping you achieve your goals and succeed in the field of data analysis. If you have any questions or need assistance, please don’t </w:t>
      </w:r>
      <w:r w:rsidR="009E77EC">
        <w:t>hesitate</w:t>
      </w:r>
      <w:r>
        <w:t xml:space="preserve"> to </w:t>
      </w:r>
      <w:r w:rsidR="009E77EC">
        <w:t>reach out.</w:t>
      </w:r>
    </w:p>
    <w:p w:rsidR="009E77EC" w:rsidRDefault="009E77EC" w:rsidP="00B74B2F"/>
    <w:p w:rsidR="009E77EC" w:rsidRPr="009E77EC" w:rsidRDefault="009E77EC" w:rsidP="00B74B2F">
      <w:pPr>
        <w:rPr>
          <w:b/>
        </w:rPr>
      </w:pPr>
      <w:r w:rsidRPr="009E77EC">
        <w:rPr>
          <w:b/>
        </w:rPr>
        <w:t>Let’s unlock the power of data together!</w:t>
      </w:r>
    </w:p>
    <w:p w:rsidR="009E77EC" w:rsidRPr="009E77EC" w:rsidRDefault="009E77EC" w:rsidP="00B74B2F">
      <w:pPr>
        <w:rPr>
          <w:b/>
        </w:rPr>
      </w:pPr>
      <w:r w:rsidRPr="009E77EC">
        <w:rPr>
          <w:b/>
        </w:rPr>
        <w:t>Best Regards,</w:t>
      </w:r>
    </w:p>
    <w:p w:rsidR="009E77EC" w:rsidRPr="009E77EC" w:rsidRDefault="009E77EC" w:rsidP="00B74B2F">
      <w:pPr>
        <w:rPr>
          <w:b/>
        </w:rPr>
      </w:pPr>
      <w:r w:rsidRPr="009E77EC">
        <w:rPr>
          <w:b/>
        </w:rPr>
        <w:t xml:space="preserve">Mr. </w:t>
      </w:r>
      <w:proofErr w:type="spellStart"/>
      <w:r w:rsidRPr="009E77EC">
        <w:rPr>
          <w:b/>
        </w:rPr>
        <w:t>Valour</w:t>
      </w:r>
      <w:proofErr w:type="spellEnd"/>
      <w:r w:rsidRPr="009E77EC">
        <w:rPr>
          <w:b/>
        </w:rPr>
        <w:t xml:space="preserve"> E. </w:t>
      </w:r>
      <w:proofErr w:type="spellStart"/>
      <w:r w:rsidRPr="009E77EC">
        <w:rPr>
          <w:b/>
        </w:rPr>
        <w:t>Kooh</w:t>
      </w:r>
      <w:proofErr w:type="spellEnd"/>
    </w:p>
    <w:p w:rsidR="009E77EC" w:rsidRDefault="009E77EC" w:rsidP="00B74B2F">
      <w:pPr>
        <w:rPr>
          <w:b/>
        </w:rPr>
      </w:pPr>
      <w:proofErr w:type="spellStart"/>
      <w:r w:rsidRPr="009E77EC">
        <w:rPr>
          <w:b/>
        </w:rPr>
        <w:t>UptraxTech</w:t>
      </w:r>
      <w:proofErr w:type="spellEnd"/>
      <w:r w:rsidRPr="009E77EC">
        <w:rPr>
          <w:b/>
        </w:rPr>
        <w:t xml:space="preserve"> Limited</w:t>
      </w:r>
    </w:p>
    <w:p w:rsidR="007B48E0" w:rsidRDefault="007B48E0" w:rsidP="00B74B2F">
      <w:pPr>
        <w:rPr>
          <w:b/>
        </w:rPr>
      </w:pPr>
    </w:p>
    <w:p w:rsidR="007B48E0" w:rsidRDefault="007B48E0" w:rsidP="00B74B2F">
      <w:pPr>
        <w:rPr>
          <w:b/>
        </w:rPr>
      </w:pPr>
    </w:p>
    <w:p w:rsidR="007B48E0" w:rsidRPr="007B48E0" w:rsidRDefault="00127B47" w:rsidP="006D4E14">
      <w:pPr>
        <w:pStyle w:val="Heading1"/>
      </w:pPr>
      <w:r>
        <w:lastRenderedPageBreak/>
        <w:t>O</w:t>
      </w:r>
      <w:r w:rsidR="006D4E14">
        <w:t>VERVIEW OF THIS HANDBOOK</w:t>
      </w:r>
    </w:p>
    <w:p w:rsidR="007B48E0" w:rsidRPr="00B43545" w:rsidRDefault="007B48E0" w:rsidP="007B48E0">
      <w:r w:rsidRPr="00B43545">
        <w:t>This handbook provides a comprehensive guide to data analysis, covering the fundamental concepts, techniques, and tools necessary to extract insights from data. It is designed for students, professionals, and anyone looking to develop their data analysis skills. The handbook is divided into sections that cover:</w:t>
      </w:r>
    </w:p>
    <w:p w:rsidR="007B48E0" w:rsidRPr="00B43545" w:rsidRDefault="007B48E0" w:rsidP="007B48E0">
      <w:r w:rsidRPr="00B43545">
        <w:t>- Data fundamentals</w:t>
      </w:r>
    </w:p>
    <w:p w:rsidR="007B48E0" w:rsidRPr="00B43545" w:rsidRDefault="007B48E0" w:rsidP="007B48E0">
      <w:r w:rsidRPr="00B43545">
        <w:t>- Data visualization</w:t>
      </w:r>
    </w:p>
    <w:p w:rsidR="007B48E0" w:rsidRPr="00B43545" w:rsidRDefault="007B48E0" w:rsidP="007B48E0">
      <w:r w:rsidRPr="00B43545">
        <w:t>- Data analysis techniques</w:t>
      </w:r>
    </w:p>
    <w:p w:rsidR="007B48E0" w:rsidRPr="00B43545" w:rsidRDefault="007B48E0" w:rsidP="007B48E0">
      <w:r w:rsidRPr="00B43545">
        <w:t>- Data tools and technologies</w:t>
      </w:r>
    </w:p>
    <w:p w:rsidR="007B48E0" w:rsidRPr="00B43545" w:rsidRDefault="007B48E0" w:rsidP="007B48E0">
      <w:r w:rsidRPr="00B43545">
        <w:t>- Real-world applications</w:t>
      </w:r>
    </w:p>
    <w:p w:rsidR="007B48E0" w:rsidRPr="00B43545" w:rsidRDefault="007B48E0" w:rsidP="007B48E0">
      <w:r w:rsidRPr="00B43545">
        <w:t>- Best practices and ethics</w:t>
      </w:r>
    </w:p>
    <w:p w:rsidR="006D4E14" w:rsidRPr="00B43545" w:rsidRDefault="00942231" w:rsidP="007B48E0">
      <w:r w:rsidRPr="00B43545">
        <w:t xml:space="preserve"> </w:t>
      </w:r>
    </w:p>
    <w:p w:rsidR="007B48E0" w:rsidRPr="006D4E14" w:rsidRDefault="006D4E14" w:rsidP="007B48E0">
      <w:pPr>
        <w:rPr>
          <w:b/>
          <w:sz w:val="28"/>
        </w:rPr>
      </w:pPr>
      <w:r w:rsidRPr="006D4E14">
        <w:rPr>
          <w:b/>
          <w:sz w:val="28"/>
        </w:rPr>
        <w:t>OBJECTIVES OF TH</w:t>
      </w:r>
      <w:r>
        <w:rPr>
          <w:b/>
          <w:sz w:val="28"/>
        </w:rPr>
        <w:t>IS</w:t>
      </w:r>
      <w:r w:rsidRPr="006D4E14">
        <w:rPr>
          <w:b/>
          <w:sz w:val="28"/>
        </w:rPr>
        <w:t xml:space="preserve"> HANDBOOK</w:t>
      </w:r>
    </w:p>
    <w:p w:rsidR="007B48E0" w:rsidRPr="007B48E0" w:rsidRDefault="007B48E0" w:rsidP="007B48E0">
      <w:pPr>
        <w:rPr>
          <w:b/>
        </w:rPr>
      </w:pPr>
      <w:r w:rsidRPr="007B48E0">
        <w:rPr>
          <w:b/>
        </w:rPr>
        <w:t>The objectives of this handbook are to:</w:t>
      </w:r>
    </w:p>
    <w:p w:rsidR="007B48E0" w:rsidRPr="00B43545" w:rsidRDefault="007B48E0" w:rsidP="007B48E0">
      <w:r w:rsidRPr="00B43545">
        <w:t xml:space="preserve">- Equip </w:t>
      </w:r>
      <w:r w:rsidR="006D4E14" w:rsidRPr="00B43545">
        <w:t>you</w:t>
      </w:r>
      <w:r w:rsidRPr="00B43545">
        <w:t xml:space="preserve"> with a solid understanding of data analysis concepts and techniques</w:t>
      </w:r>
    </w:p>
    <w:p w:rsidR="007B48E0" w:rsidRPr="00B43545" w:rsidRDefault="007B48E0" w:rsidP="007B48E0">
      <w:r w:rsidRPr="00B43545">
        <w:t>- Provide practical guidance on using data analysis tools and technologies</w:t>
      </w:r>
    </w:p>
    <w:p w:rsidR="007B48E0" w:rsidRPr="00B43545" w:rsidRDefault="007B48E0" w:rsidP="007B48E0">
      <w:r w:rsidRPr="00B43545">
        <w:t xml:space="preserve">- Develop </w:t>
      </w:r>
      <w:r w:rsidR="006D4E14" w:rsidRPr="00B43545">
        <w:t>your</w:t>
      </w:r>
      <w:r w:rsidRPr="00B43545">
        <w:t xml:space="preserve"> skills in extracting insights and telling stories with data</w:t>
      </w:r>
    </w:p>
    <w:p w:rsidR="007B48E0" w:rsidRPr="00B43545" w:rsidRDefault="007B48E0" w:rsidP="007B48E0">
      <w:r w:rsidRPr="00B43545">
        <w:t xml:space="preserve">- Enable </w:t>
      </w:r>
      <w:r w:rsidR="006D4E14" w:rsidRPr="00B43545">
        <w:t>you</w:t>
      </w:r>
      <w:r w:rsidRPr="00B43545">
        <w:t xml:space="preserve"> to apply data analysis in real-world scenarios</w:t>
      </w:r>
    </w:p>
    <w:p w:rsidR="007B48E0" w:rsidRPr="00B43545" w:rsidRDefault="007B48E0" w:rsidP="007B48E0">
      <w:r w:rsidRPr="00B43545">
        <w:t>- Foster a community of data analysts who can collaborate and learn from each other</w:t>
      </w:r>
      <w:r w:rsidR="00B43545">
        <w:t>.</w:t>
      </w:r>
    </w:p>
    <w:p w:rsidR="00942231" w:rsidRDefault="00942231" w:rsidP="00942231">
      <w:pPr>
        <w:pStyle w:val="Heading1"/>
      </w:pPr>
      <w:r>
        <w:lastRenderedPageBreak/>
        <w:t>DATA ANALYSIS; WHAT IT IS.</w:t>
      </w:r>
    </w:p>
    <w:p w:rsidR="00CB0F0F" w:rsidRDefault="00CB0F0F" w:rsidP="00942231">
      <w:r w:rsidRPr="007B48E0">
        <w:t xml:space="preserve">DATA ANALYSIS </w:t>
      </w:r>
      <w:r w:rsidR="00942231" w:rsidRPr="007B48E0">
        <w:t>is the process of extracting insights and patterns from data to support decision-making, problem-solving, and strategic planning. It involves using various techniques, tools, and methods to transform raw data into meaningful information, identifying trends, and drawing conclusions.</w:t>
      </w:r>
    </w:p>
    <w:p w:rsidR="00CB0F0F" w:rsidRDefault="00CB0F0F" w:rsidP="00942231">
      <w:r>
        <w:t xml:space="preserve">Also, DATA ANALYSIS can be seen as the process of inspecting, cleaning, transforming, </w:t>
      </w:r>
      <w:r w:rsidR="007E654C">
        <w:t>modeling</w:t>
      </w:r>
      <w:r>
        <w:t xml:space="preserve">, and visualizing data </w:t>
      </w:r>
      <w:r w:rsidR="007C2B17">
        <w:t>to discover</w:t>
      </w:r>
      <w:r>
        <w:t xml:space="preserve"> useful information, informing conclusions, and supporting decision-making. </w:t>
      </w:r>
    </w:p>
    <w:p w:rsidR="00942231" w:rsidRPr="00CB0F0F" w:rsidRDefault="00CB0F0F" w:rsidP="00942231">
      <w:pPr>
        <w:rPr>
          <w:b/>
        </w:rPr>
      </w:pPr>
      <w:r w:rsidRPr="00CB0F0F">
        <w:rPr>
          <w:b/>
        </w:rPr>
        <w:t>IMPORTANCE OF DATA ANALYSIS</w:t>
      </w:r>
    </w:p>
    <w:p w:rsidR="00942231" w:rsidRDefault="00942231" w:rsidP="00942231">
      <w:r>
        <w:t>Data analysis is crucial in today's data-driven world, where organizations and individuals are constantly generating vast amounts of data. Effective data analysis enables:</w:t>
      </w:r>
    </w:p>
    <w:p w:rsidR="00942231" w:rsidRDefault="00942231" w:rsidP="00942231">
      <w:r>
        <w:t>- Informed decision-making</w:t>
      </w:r>
    </w:p>
    <w:p w:rsidR="00942231" w:rsidRDefault="000F215F" w:rsidP="00942231">
      <w:r>
        <w:rPr>
          <w:noProof/>
        </w:rPr>
        <w:drawing>
          <wp:anchor distT="0" distB="0" distL="182880" distR="182880" simplePos="0" relativeHeight="251677696" behindDoc="0" locked="0" layoutInCell="1" allowOverlap="1" wp14:anchorId="380D4927" wp14:editId="70BC3162">
            <wp:simplePos x="0" y="0"/>
            <wp:positionH relativeFrom="page">
              <wp:posOffset>495300</wp:posOffset>
            </wp:positionH>
            <wp:positionV relativeFrom="margin">
              <wp:posOffset>3542030</wp:posOffset>
            </wp:positionV>
            <wp:extent cx="333375" cy="3261360"/>
            <wp:effectExtent l="0" t="0" r="28575" b="10340340"/>
            <wp:wrapSquare wrapText="bothSides"/>
            <wp:docPr id="2" name="Diagram 2"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942231">
        <w:t>- Identification of business opportunities and challenges</w:t>
      </w:r>
    </w:p>
    <w:p w:rsidR="00942231" w:rsidRDefault="00942231" w:rsidP="00942231">
      <w:r>
        <w:t>- Optimization of processes and performance</w:t>
      </w:r>
    </w:p>
    <w:p w:rsidR="00942231" w:rsidRDefault="00942231" w:rsidP="00942231">
      <w:r>
        <w:t>- Improved customer understanding and engagement</w:t>
      </w:r>
    </w:p>
    <w:p w:rsidR="00942231" w:rsidRDefault="00942231" w:rsidP="00942231">
      <w:r>
        <w:t>- Competitive advantage and strategic planning.</w:t>
      </w:r>
    </w:p>
    <w:p w:rsidR="00942231" w:rsidRPr="00CB0F0F" w:rsidRDefault="00CB0F0F" w:rsidP="00942231">
      <w:pPr>
        <w:rPr>
          <w:b/>
        </w:rPr>
      </w:pPr>
      <w:r>
        <w:rPr>
          <w:b/>
        </w:rPr>
        <w:t>ROLES OF A DATA ANALYST</w:t>
      </w:r>
    </w:p>
    <w:p w:rsidR="00942231" w:rsidRDefault="00942231" w:rsidP="00942231">
      <w:r>
        <w:t>A Data Analyst plays a crucial role in organizations, responsible for collecting, organizing, and analyzing data to drive business decisions. Some key roles and responsibilities include:</w:t>
      </w:r>
    </w:p>
    <w:p w:rsidR="00942231" w:rsidRDefault="00942231" w:rsidP="00942231">
      <w:r>
        <w:t>1. Data Collection: Gathering data from various sources, ensuring accuracy and relevance.</w:t>
      </w:r>
    </w:p>
    <w:p w:rsidR="00942231" w:rsidRDefault="00942231" w:rsidP="00942231">
      <w:r>
        <w:t>2. Data Cleaning and Processing: Ensuring data quality, handling missing values, and transforming data for analysis.</w:t>
      </w:r>
    </w:p>
    <w:p w:rsidR="00942231" w:rsidRDefault="00942231" w:rsidP="00942231">
      <w:r>
        <w:t>3. Data Analysis: Using statistical techniques and tools (e.g., Excel, SQL, Python) to identify trends, patterns, and correlations.</w:t>
      </w:r>
    </w:p>
    <w:p w:rsidR="00942231" w:rsidRDefault="00942231" w:rsidP="00942231">
      <w:r>
        <w:t>4. Data Visualization: Creating reports, dashboards, and charts to communicate insights and findings effectively.</w:t>
      </w:r>
    </w:p>
    <w:p w:rsidR="00942231" w:rsidRDefault="00942231" w:rsidP="00942231">
      <w:r>
        <w:lastRenderedPageBreak/>
        <w:t>5. Insight Generation: Interpreting results, identifying areas for improvement, and recommending actions.</w:t>
      </w:r>
    </w:p>
    <w:p w:rsidR="00942231" w:rsidRDefault="00942231" w:rsidP="00942231">
      <w:r>
        <w:t>6. Stakeholder Communication: Presenting findings and recommendations to various audiences, including non-technical stakeholders.</w:t>
      </w:r>
    </w:p>
    <w:p w:rsidR="00942231" w:rsidRDefault="00942231" w:rsidP="00942231">
      <w:r>
        <w:t>7. Data Storytelling: Crafting narratives that convey complex data insights in an engaging and accessible way.</w:t>
      </w:r>
    </w:p>
    <w:p w:rsidR="00942231" w:rsidRDefault="00942231" w:rsidP="00942231">
      <w:r>
        <w:t>8. Business Acumen: Understanding organizational goals, market trends, and industry dynamics to contextualize data insights.</w:t>
      </w:r>
    </w:p>
    <w:p w:rsidR="00942231" w:rsidRDefault="00942231" w:rsidP="00942231">
      <w:r>
        <w:t>9. Technical Skills: Proficiency in tools like Excel, SQL, Python, Tableau, Power BI, and statistical software (e.g., R, SPSS).</w:t>
      </w:r>
    </w:p>
    <w:p w:rsidR="00942231" w:rsidRDefault="00942231" w:rsidP="00942231">
      <w:r>
        <w:t>10. Continuous Learning: Staying up-to-date with new tools, technologies, and methodologies to enhance analytical capabilities.</w:t>
      </w:r>
    </w:p>
    <w:p w:rsidR="00942231" w:rsidRDefault="00942231" w:rsidP="00942231">
      <w:r>
        <w:t>11. Collaboration: Working with cross-functional teams, including business stakeholders, IT, and other analysts.</w:t>
      </w:r>
    </w:p>
    <w:p w:rsidR="00942231" w:rsidRDefault="00942231" w:rsidP="00942231">
      <w:r>
        <w:t>12. Data Governance: Ensuring data quality, security, and compliance with organizational policies and regulations.</w:t>
      </w: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Default="00CB0F0F" w:rsidP="00CB0F0F">
      <w:pPr>
        <w:rPr>
          <w:rFonts w:asciiTheme="majorHAnsi" w:eastAsiaTheme="majorEastAsia" w:hAnsiTheme="majorHAnsi" w:cstheme="majorBidi"/>
          <w:b/>
          <w:bCs/>
          <w:color w:val="000000" w:themeColor="text1"/>
          <w:sz w:val="28"/>
        </w:rPr>
      </w:pPr>
    </w:p>
    <w:p w:rsidR="00CB0F0F" w:rsidRPr="00D32FA8" w:rsidRDefault="00CB0F0F" w:rsidP="00CB0F0F">
      <w:pPr>
        <w:pStyle w:val="Heading1"/>
      </w:pPr>
      <w:r w:rsidRPr="00D32FA8">
        <w:lastRenderedPageBreak/>
        <w:t>DATA FUNDAMENTALS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xml:space="preserve">Data fundamentals are the </w:t>
      </w:r>
      <w:r w:rsidRPr="00CB0F0F">
        <w:rPr>
          <w:rFonts w:asciiTheme="majorHAnsi" w:eastAsiaTheme="majorEastAsia" w:hAnsiTheme="majorHAnsi" w:cstheme="majorHAnsi"/>
          <w:bCs/>
          <w:color w:val="000000" w:themeColor="text1"/>
        </w:rPr>
        <w:t>building</w:t>
      </w:r>
      <w:r w:rsidRPr="00CB0F0F">
        <w:rPr>
          <w:rFonts w:asciiTheme="majorHAnsi" w:eastAsiaTheme="majorEastAsia" w:hAnsiTheme="majorHAnsi" w:cstheme="majorBidi"/>
          <w:bCs/>
          <w:color w:val="000000" w:themeColor="text1"/>
        </w:rPr>
        <w:t xml:space="preserve"> blocks of data analysis. Understanding these concepts is crucial for working with data effectively and extracting meaningful insights.</w:t>
      </w:r>
    </w:p>
    <w:p w:rsidR="00CB0F0F" w:rsidRPr="00CB0F0F"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Type</w:t>
      </w:r>
      <w:r>
        <w:rPr>
          <w:rFonts w:asciiTheme="majorHAnsi" w:eastAsiaTheme="majorEastAsia" w:hAnsiTheme="majorHAnsi" w:cstheme="majorBidi"/>
          <w:b/>
          <w:bCs/>
          <w:color w:val="000000" w:themeColor="text1"/>
          <w:sz w:val="28"/>
        </w:rPr>
        <w:t>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comes in different forms, including:</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Quantitative data: Numerical data that can be measured and analyzed using mathematical operations (e.g., sales figures, temperatures).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Qualitative data: Non-numerical data that provides descriptive information (e.g., customer feedback, survey responses).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Categorical data: Data that falls into categories or groups (e.g., gender, product categories).</w:t>
      </w:r>
    </w:p>
    <w:p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Sources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can come from various sources, including:</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Internal data: Data generated within an organization (e.g., sales data, customer information)</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External data: Data obtained from outside sources (e.g., market research, social media).</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Primary data: Original data collected directly from sources (e.g., surveys, experiments).</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Secondary data: Existing data collected by others (e.g., publicly available datasets).</w:t>
      </w:r>
    </w:p>
    <w:p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Quality</w:t>
      </w:r>
    </w:p>
    <w:p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quality refers to the accuracy, completeness, and reliability of data. Ensuring high data quality is essential for accurate analysis and decision-making.</w:t>
      </w:r>
    </w:p>
    <w:p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Preprocessing</w:t>
      </w:r>
    </w:p>
    <w:p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Data preprocessing involves preparing data for analysis by:</w:t>
      </w:r>
    </w:p>
    <w:p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 Cleaning: Identifying and correcting errors or inconsistencies.</w:t>
      </w:r>
    </w:p>
    <w:p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 Transforming: Converting data into suitable formats for analysis.</w:t>
      </w:r>
    </w:p>
    <w:p w:rsidR="00CB0F0F" w:rsidRPr="00F6176A"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lastRenderedPageBreak/>
        <w:t>- Reducing: Selecting relevant data to reduce complexity.</w:t>
      </w:r>
    </w:p>
    <w:p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Sampling</w:t>
      </w:r>
    </w:p>
    <w:p w:rsidR="00CB0F0F" w:rsidRPr="00F6176A" w:rsidRDefault="00CB0F0F" w:rsidP="00CB0F0F">
      <w:pPr>
        <w:rPr>
          <w:rFonts w:asciiTheme="majorHAnsi" w:eastAsiaTheme="majorEastAsia" w:hAnsiTheme="majorHAnsi" w:cstheme="majorBidi"/>
          <w:bCs/>
          <w:color w:val="000000" w:themeColor="text1"/>
        </w:rPr>
      </w:pPr>
      <w:r w:rsidRPr="00F6176A">
        <w:rPr>
          <w:rFonts w:asciiTheme="majorHAnsi" w:eastAsiaTheme="majorEastAsia" w:hAnsiTheme="majorHAnsi" w:cstheme="majorBidi"/>
          <w:bCs/>
          <w:color w:val="000000" w:themeColor="text1"/>
        </w:rPr>
        <w:t>Data sampling involves selecting a representative subset of data for analysis. This is useful when working with large datasets or to reduce analysis time.</w:t>
      </w:r>
    </w:p>
    <w:p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Summarization</w:t>
      </w:r>
    </w:p>
    <w:p w:rsidR="00CB0F0F" w:rsidRDefault="00CB0F0F" w:rsidP="00CB0F0F">
      <w:pPr>
        <w:rPr>
          <w:rFonts w:asciiTheme="majorHAnsi" w:eastAsiaTheme="majorEastAsia" w:hAnsiTheme="majorHAnsi" w:cstheme="majorBidi"/>
          <w:bCs/>
          <w:color w:val="000000" w:themeColor="text1"/>
        </w:rPr>
      </w:pPr>
      <w:r w:rsidRPr="00F6176A">
        <w:rPr>
          <w:rFonts w:asciiTheme="majorHAnsi" w:eastAsiaTheme="majorEastAsia" w:hAnsiTheme="majorHAnsi" w:cstheme="majorBidi"/>
          <w:bCs/>
          <w:color w:val="000000" w:themeColor="text1"/>
        </w:rPr>
        <w:t>Data summarization involves condensing data into summary statistics and visualizations to understand key trends and patterns.</w:t>
      </w: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Default="00F6176A" w:rsidP="00CB0F0F">
      <w:pPr>
        <w:rPr>
          <w:rFonts w:asciiTheme="majorHAnsi" w:eastAsiaTheme="majorEastAsia" w:hAnsiTheme="majorHAnsi" w:cstheme="majorBidi"/>
          <w:bCs/>
          <w:color w:val="000000" w:themeColor="text1"/>
        </w:rPr>
      </w:pPr>
    </w:p>
    <w:p w:rsidR="00F6176A" w:rsidRPr="00F6176A" w:rsidRDefault="00F6176A" w:rsidP="00CB0F0F">
      <w:pPr>
        <w:rPr>
          <w:rFonts w:asciiTheme="majorHAnsi" w:eastAsiaTheme="majorEastAsia" w:hAnsiTheme="majorHAnsi" w:cstheme="majorBidi"/>
          <w:bCs/>
          <w:color w:val="000000" w:themeColor="text1"/>
        </w:rPr>
      </w:pPr>
    </w:p>
    <w:p w:rsidR="00F6176A" w:rsidRPr="00D32FA8" w:rsidRDefault="00F6176A" w:rsidP="00F6176A">
      <w:pPr>
        <w:pStyle w:val="Heading1"/>
      </w:pPr>
      <w:r w:rsidRPr="00D32FA8">
        <w:lastRenderedPageBreak/>
        <w:t>DATA ANALYSIS TECHNIQUES</w:t>
      </w:r>
    </w:p>
    <w:p w:rsidR="00F6176A" w:rsidRPr="00D32FA8" w:rsidRDefault="00F6176A" w:rsidP="00F6176A">
      <w:pPr>
        <w:rPr>
          <w:b/>
        </w:rPr>
      </w:pPr>
      <w:r w:rsidRPr="00D32FA8">
        <w:rPr>
          <w:b/>
        </w:rPr>
        <w:t>Data analysis techniques are methods used to extract insights and meaning from data. These techniques help to identify patterns, trends, and correlations, and to draw conclusions and make predictions</w:t>
      </w:r>
      <w:r>
        <w:rPr>
          <w:b/>
        </w:rPr>
        <w:t>.</w:t>
      </w:r>
    </w:p>
    <w:p w:rsidR="00F6176A" w:rsidRPr="00D32FA8" w:rsidRDefault="00F6176A" w:rsidP="00F6176A">
      <w:pPr>
        <w:rPr>
          <w:b/>
        </w:rPr>
      </w:pPr>
      <w:r w:rsidRPr="00F6176A">
        <w:rPr>
          <w:b/>
        </w:rPr>
        <w:t>DESCRIPTIVE STATISTICS</w:t>
      </w:r>
    </w:p>
    <w:p w:rsidR="00F6176A" w:rsidRPr="00F6176A" w:rsidRDefault="00F6176A" w:rsidP="00F6176A">
      <w:r w:rsidRPr="00F6176A">
        <w:t>Descriptive statistics provide a summary of the basic features of the data, including:</w:t>
      </w:r>
    </w:p>
    <w:p w:rsidR="00F6176A" w:rsidRPr="00F6176A" w:rsidRDefault="00F6176A" w:rsidP="00F6176A">
      <w:r w:rsidRPr="00F6176A">
        <w:t>- Measures of central tendency: Mean, median, mode</w:t>
      </w:r>
    </w:p>
    <w:p w:rsidR="00F6176A" w:rsidRPr="00F6176A" w:rsidRDefault="00F6176A" w:rsidP="00F6176A">
      <w:r w:rsidRPr="00F6176A">
        <w:t>- Measures of variability: Range, variance, standard deviation</w:t>
      </w:r>
    </w:p>
    <w:p w:rsidR="00F6176A" w:rsidRPr="00F6176A" w:rsidRDefault="00F6176A" w:rsidP="00F6176A">
      <w:r w:rsidRPr="00F6176A">
        <w:t>- Data distribution: Shape, skewness, kurtosis</w:t>
      </w:r>
    </w:p>
    <w:p w:rsidR="00F6176A" w:rsidRPr="00D32FA8" w:rsidRDefault="00F6176A" w:rsidP="00F6176A">
      <w:pPr>
        <w:rPr>
          <w:b/>
        </w:rPr>
      </w:pPr>
      <w:r w:rsidRPr="00D32FA8">
        <w:rPr>
          <w:b/>
        </w:rPr>
        <w:t>INFERENTIAL STATISTICS</w:t>
      </w:r>
    </w:p>
    <w:p w:rsidR="00F6176A" w:rsidRPr="00F6176A" w:rsidRDefault="00F6176A" w:rsidP="00F6176A">
      <w:r w:rsidRPr="00F6176A">
        <w:t>Inferential statistics involve using sample data to make conclusions about a larger population. Techniques include:</w:t>
      </w:r>
    </w:p>
    <w:p w:rsidR="00F6176A" w:rsidRPr="00F6176A" w:rsidRDefault="00F6176A" w:rsidP="00F6176A">
      <w:r w:rsidRPr="00F6176A">
        <w:t>- Hypothesis testing: Testing statements about the population based on sample data</w:t>
      </w:r>
    </w:p>
    <w:p w:rsidR="00F6176A" w:rsidRPr="00F6176A" w:rsidRDefault="00F6176A" w:rsidP="00F6176A">
      <w:r w:rsidRPr="00F6176A">
        <w:t>- Confidence intervals: Estimating population parameters with a range of values</w:t>
      </w:r>
    </w:p>
    <w:p w:rsidR="00F6176A" w:rsidRPr="00F6176A" w:rsidRDefault="00F6176A" w:rsidP="00F6176A">
      <w:r w:rsidRPr="00F6176A">
        <w:t>- Regression analysis: Modeling the relationship between variables</w:t>
      </w:r>
    </w:p>
    <w:p w:rsidR="00F6176A" w:rsidRPr="00D32FA8" w:rsidRDefault="00F6176A" w:rsidP="00F6176A">
      <w:pPr>
        <w:rPr>
          <w:b/>
        </w:rPr>
      </w:pPr>
      <w:r w:rsidRPr="00D32FA8">
        <w:rPr>
          <w:b/>
        </w:rPr>
        <w:t>DATA MINING AND MACHINE LEARNING</w:t>
      </w:r>
    </w:p>
    <w:p w:rsidR="00F6176A" w:rsidRPr="00F6176A" w:rsidRDefault="00F6176A" w:rsidP="00F6176A">
      <w:r w:rsidRPr="00F6176A">
        <w:t>Data mining and machine learning involve using algorithms and statistical models to discover patterns and make predictions. Techniques include:</w:t>
      </w:r>
    </w:p>
    <w:p w:rsidR="00F6176A" w:rsidRPr="00F6176A" w:rsidRDefault="00F6176A" w:rsidP="00F6176A">
      <w:r w:rsidRPr="00F6176A">
        <w:t>- Clustering: Grouping similar data points into clusters</w:t>
      </w:r>
    </w:p>
    <w:p w:rsidR="00F6176A" w:rsidRPr="00F6176A" w:rsidRDefault="00F6176A" w:rsidP="00F6176A">
      <w:r w:rsidRPr="00F6176A">
        <w:t>- Decision trees: Creating a tree-based model to classify data</w:t>
      </w:r>
    </w:p>
    <w:p w:rsidR="00F6176A" w:rsidRPr="00F6176A" w:rsidRDefault="00F6176A" w:rsidP="00F6176A">
      <w:r w:rsidRPr="00F6176A">
        <w:t>- Neural networks: Modeling complex relationships using artificial neural networks</w:t>
      </w:r>
    </w:p>
    <w:p w:rsidR="00752F0B" w:rsidRDefault="00752F0B" w:rsidP="00F6176A">
      <w:pPr>
        <w:rPr>
          <w:b/>
        </w:rPr>
      </w:pPr>
    </w:p>
    <w:p w:rsidR="00752F0B" w:rsidRDefault="00752F0B" w:rsidP="00F6176A">
      <w:pPr>
        <w:rPr>
          <w:b/>
        </w:rPr>
      </w:pPr>
    </w:p>
    <w:p w:rsidR="00752F0B" w:rsidRDefault="00752F0B" w:rsidP="00F6176A">
      <w:pPr>
        <w:rPr>
          <w:b/>
        </w:rPr>
      </w:pPr>
    </w:p>
    <w:p w:rsidR="00F6176A" w:rsidRPr="00D32FA8" w:rsidRDefault="00F6176A" w:rsidP="00F6176A">
      <w:pPr>
        <w:rPr>
          <w:b/>
        </w:rPr>
      </w:pPr>
      <w:r w:rsidRPr="00D32FA8">
        <w:rPr>
          <w:b/>
        </w:rPr>
        <w:lastRenderedPageBreak/>
        <w:t>DATA REDUCTION AND DIMENSIONALITY REDUCTION</w:t>
      </w:r>
    </w:p>
    <w:p w:rsidR="00F6176A" w:rsidRPr="00F6176A" w:rsidRDefault="00F6176A" w:rsidP="00F6176A">
      <w:r w:rsidRPr="00F6176A">
        <w:t>Data reduction and dimensionality reduction involve reducing the size and complexity of the data while preserving the most important information. Techniques include:</w:t>
      </w:r>
    </w:p>
    <w:p w:rsidR="00F6176A" w:rsidRPr="00F6176A" w:rsidRDefault="00F6176A" w:rsidP="00F6176A">
      <w:r w:rsidRPr="00F6176A">
        <w:t>- Principal component analysis (PCA): Reducing dimensionality while preserving variance</w:t>
      </w:r>
    </w:p>
    <w:p w:rsidR="00F6176A" w:rsidRPr="00F6176A" w:rsidRDefault="00F6176A" w:rsidP="00F6176A">
      <w:r w:rsidRPr="00F6176A">
        <w:t>- Factor analysis: Identifying underlying factors that explain the data</w:t>
      </w:r>
    </w:p>
    <w:p w:rsidR="00F6176A" w:rsidRPr="00F6176A" w:rsidRDefault="00F6176A" w:rsidP="00F6176A">
      <w:r w:rsidRPr="00F6176A">
        <w:t>- Data compression: Reducing data size while preserving key information</w:t>
      </w:r>
    </w:p>
    <w:p w:rsidR="00752F0B" w:rsidRDefault="00752F0B" w:rsidP="00752F0B">
      <w:pPr>
        <w:pStyle w:val="Heading1"/>
      </w:pPr>
      <w:r>
        <w:lastRenderedPageBreak/>
        <w:t>DATA VISUALIZATION</w:t>
      </w:r>
    </w:p>
    <w:p w:rsidR="00752F0B" w:rsidRDefault="00752F0B" w:rsidP="00752F0B">
      <w:r>
        <w:t>Data visualization is the process of creating graphical representations of data to better understand and communicate insights. Effective data visualization helps to:</w:t>
      </w:r>
    </w:p>
    <w:p w:rsidR="00752F0B" w:rsidRDefault="00752F0B" w:rsidP="00752F0B">
      <w:r>
        <w:t>- Identify patterns and trends</w:t>
      </w:r>
    </w:p>
    <w:p w:rsidR="00752F0B" w:rsidRDefault="00752F0B" w:rsidP="00752F0B">
      <w:r>
        <w:t>- Spot outliers and anomalies</w:t>
      </w:r>
    </w:p>
    <w:p w:rsidR="00752F0B" w:rsidRDefault="00752F0B" w:rsidP="00752F0B">
      <w:r>
        <w:t>- Communicate complex data insights to non-technical audiences</w:t>
      </w:r>
    </w:p>
    <w:p w:rsidR="00752F0B" w:rsidRDefault="00752F0B" w:rsidP="00752F0B">
      <w:r>
        <w:t>- Facilitate data-driven decision-making</w:t>
      </w:r>
    </w:p>
    <w:p w:rsidR="00752F0B" w:rsidRPr="00752F0B" w:rsidRDefault="00752F0B" w:rsidP="00752F0B">
      <w:pPr>
        <w:rPr>
          <w:b/>
        </w:rPr>
      </w:pPr>
      <w:r w:rsidRPr="00752F0B">
        <w:rPr>
          <w:b/>
        </w:rPr>
        <w:t>TYPES OF DATA VISUALIZATION</w:t>
      </w:r>
    </w:p>
    <w:p w:rsidR="00752F0B" w:rsidRDefault="00752F0B" w:rsidP="00752F0B">
      <w:r>
        <w:t>- Charts and Graphs: Used to display numerical data, such as:</w:t>
      </w:r>
    </w:p>
    <w:p w:rsidR="00752F0B" w:rsidRDefault="00752F0B" w:rsidP="00752F0B">
      <w:r>
        <w:t xml:space="preserve">    - Line charts</w:t>
      </w:r>
    </w:p>
    <w:p w:rsidR="00752F0B" w:rsidRDefault="00752F0B" w:rsidP="00752F0B">
      <w:r>
        <w:t xml:space="preserve">    - Bar charts</w:t>
      </w:r>
    </w:p>
    <w:p w:rsidR="00752F0B" w:rsidRDefault="00752F0B" w:rsidP="00752F0B">
      <w:r>
        <w:t xml:space="preserve">    - Scatter plots</w:t>
      </w:r>
    </w:p>
    <w:p w:rsidR="00752F0B" w:rsidRDefault="00752F0B" w:rsidP="00752F0B">
      <w:r>
        <w:t>- Heatmaps and Tree-maps: Used to display categorical data, such as:</w:t>
      </w:r>
    </w:p>
    <w:p w:rsidR="00752F0B" w:rsidRDefault="00752F0B" w:rsidP="00752F0B">
      <w:r>
        <w:t xml:space="preserve">    - Heatmaps for geographic data</w:t>
      </w:r>
    </w:p>
    <w:p w:rsidR="00752F0B" w:rsidRDefault="00752F0B" w:rsidP="00752F0B">
      <w:r>
        <w:t xml:space="preserve">    - Tree-maps for hierarchical data</w:t>
      </w:r>
    </w:p>
    <w:p w:rsidR="00752F0B" w:rsidRDefault="00752F0B" w:rsidP="00752F0B">
      <w:r>
        <w:t>- Interactive Visualizations: Used to explore data in real-time, such as:</w:t>
      </w:r>
    </w:p>
    <w:p w:rsidR="00752F0B" w:rsidRDefault="00752F0B" w:rsidP="00752F0B">
      <w:r>
        <w:t xml:space="preserve">    - Dashboards</w:t>
      </w:r>
    </w:p>
    <w:p w:rsidR="00752F0B" w:rsidRDefault="00752F0B" w:rsidP="00752F0B">
      <w:r>
        <w:t xml:space="preserve">    - Interactive charts and graphs</w:t>
      </w:r>
    </w:p>
    <w:p w:rsidR="00752F0B" w:rsidRPr="00752F0B" w:rsidRDefault="00752F0B" w:rsidP="00752F0B">
      <w:pPr>
        <w:rPr>
          <w:b/>
        </w:rPr>
      </w:pPr>
      <w:r w:rsidRPr="00752F0B">
        <w:rPr>
          <w:b/>
        </w:rPr>
        <w:t>BEST PRACTICES FOR DATA VISUALIZATION</w:t>
      </w:r>
    </w:p>
    <w:p w:rsidR="00752F0B" w:rsidRDefault="00752F0B" w:rsidP="00752F0B">
      <w:r>
        <w:t>- Keep it simple and clear: Avoid clutter and focus on key insights</w:t>
      </w:r>
    </w:p>
    <w:p w:rsidR="00752F0B" w:rsidRDefault="00752F0B" w:rsidP="00752F0B">
      <w:r>
        <w:t>- Choose the right visualization: Select the appropriate visualization type for the data</w:t>
      </w:r>
    </w:p>
    <w:p w:rsidR="00752F0B" w:rsidRDefault="00752F0B" w:rsidP="00752F0B">
      <w:r>
        <w:t>- Use color effectively: Use color to convey meaning and draw attention</w:t>
      </w:r>
    </w:p>
    <w:p w:rsidR="00752F0B" w:rsidRDefault="00752F0B" w:rsidP="00752F0B">
      <w:r>
        <w:t>- Label and annotate: Provide context and explanations for the visualization</w:t>
      </w:r>
    </w:p>
    <w:p w:rsidR="00752F0B" w:rsidRPr="00752F0B" w:rsidRDefault="00752F0B" w:rsidP="00752F0B">
      <w:pPr>
        <w:rPr>
          <w:b/>
        </w:rPr>
      </w:pPr>
      <w:r w:rsidRPr="00752F0B">
        <w:rPr>
          <w:b/>
        </w:rPr>
        <w:lastRenderedPageBreak/>
        <w:t>DATA VISUALIZATION TOOLS</w:t>
      </w:r>
    </w:p>
    <w:p w:rsidR="00752F0B" w:rsidRDefault="00752F0B" w:rsidP="00752F0B">
      <w:r>
        <w:t>- Tableau: A popular data visualization platform for interactive dashboards</w:t>
      </w:r>
    </w:p>
    <w:p w:rsidR="00752F0B" w:rsidRDefault="00752F0B" w:rsidP="00752F0B">
      <w:r>
        <w:t>- Power BI: A business analytics service for data visualization and reporting</w:t>
      </w:r>
    </w:p>
    <w:p w:rsidR="00752F0B" w:rsidRDefault="00752F0B" w:rsidP="00752F0B">
      <w:r>
        <w:t>- Matplotlib and Seaborn: Python libraries for creating static and interactive visualizations</w:t>
      </w:r>
    </w:p>
    <w:p w:rsidR="00752F0B" w:rsidRDefault="00752F0B" w:rsidP="00752F0B">
      <w:r>
        <w:t>- D3.js: A JavaScript library for creating interactive, web-based visualizations</w:t>
      </w:r>
    </w:p>
    <w:p w:rsidR="00702143" w:rsidRDefault="00702143" w:rsidP="00D32FA8">
      <w:pPr>
        <w:pStyle w:val="TableText"/>
      </w:pPr>
    </w:p>
    <w:p w:rsidR="00B43545" w:rsidRDefault="00B43545" w:rsidP="00D32FA8">
      <w:pPr>
        <w:pStyle w:val="TableText"/>
      </w:pPr>
    </w:p>
    <w:p w:rsidR="00B43545" w:rsidRDefault="00B43545"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39536A" w:rsidRDefault="0039536A" w:rsidP="00D32FA8">
      <w:pPr>
        <w:pStyle w:val="TableText"/>
      </w:pPr>
    </w:p>
    <w:p w:rsidR="005F6B5A" w:rsidRPr="003A2FB8" w:rsidRDefault="005F6B5A" w:rsidP="005F6B5A">
      <w:pPr>
        <w:pStyle w:val="Heading1"/>
        <w:rPr>
          <w:color w:val="002060"/>
          <w:sz w:val="36"/>
          <w:szCs w:val="40"/>
        </w:rPr>
      </w:pPr>
      <w:r w:rsidRPr="003A2FB8">
        <w:rPr>
          <w:color w:val="002060"/>
          <w:sz w:val="36"/>
          <w:szCs w:val="40"/>
        </w:rPr>
        <w:lastRenderedPageBreak/>
        <w:t xml:space="preserve">KNOW </w:t>
      </w:r>
      <w:r w:rsidR="006C362E" w:rsidRPr="003A2FB8">
        <w:rPr>
          <w:color w:val="002060"/>
          <w:sz w:val="36"/>
          <w:szCs w:val="40"/>
        </w:rPr>
        <w:t>YOUR COMPUTER SHORT-CUTS</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A = All Select</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B = </w:t>
      </w:r>
      <w:r w:rsidR="003A2FB8">
        <w:rPr>
          <w:b/>
          <w:color w:val="auto"/>
        </w:rPr>
        <w:t>Bold</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C = </w:t>
      </w:r>
      <w:r w:rsidR="003A2FB8">
        <w:rPr>
          <w:b/>
          <w:color w:val="auto"/>
        </w:rPr>
        <w:t>Copy</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D = </w:t>
      </w:r>
      <w:r w:rsidR="003A2FB8">
        <w:rPr>
          <w:b/>
          <w:color w:val="auto"/>
        </w:rPr>
        <w:t>Duplicate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E = </w:t>
      </w:r>
      <w:r w:rsidR="003A2FB8">
        <w:rPr>
          <w:b/>
          <w:color w:val="auto"/>
        </w:rPr>
        <w:t>Alignment Center Side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F = </w:t>
      </w:r>
      <w:r w:rsidR="003A2FB8">
        <w:rPr>
          <w:b/>
          <w:color w:val="auto"/>
        </w:rPr>
        <w:t>Find</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G = </w:t>
      </w:r>
      <w:r w:rsidR="003A2FB8">
        <w:rPr>
          <w:b/>
          <w:color w:val="auto"/>
        </w:rPr>
        <w:t>Group &amp; Go To</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H = </w:t>
      </w:r>
      <w:r w:rsidR="003A2FB8">
        <w:rPr>
          <w:b/>
          <w:color w:val="auto"/>
        </w:rPr>
        <w:t>Replace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I = </w:t>
      </w:r>
      <w:r w:rsidR="003A2FB8">
        <w:rPr>
          <w:b/>
          <w:color w:val="auto"/>
        </w:rPr>
        <w:t>Italic</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J = </w:t>
      </w:r>
      <w:r w:rsidR="003A2FB8">
        <w:rPr>
          <w:b/>
          <w:color w:val="auto"/>
        </w:rPr>
        <w:t>Justify</w:t>
      </w:r>
    </w:p>
    <w:p w:rsidR="005F6B5A" w:rsidRPr="003A2FB8" w:rsidRDefault="00AC35E1" w:rsidP="005F6B5A">
      <w:pPr>
        <w:spacing w:line="240" w:lineRule="auto"/>
        <w:rPr>
          <w:b/>
          <w:color w:val="auto"/>
        </w:rPr>
      </w:pPr>
      <w:r w:rsidRPr="003A2FB8">
        <w:rPr>
          <w:b/>
          <w:noProof/>
          <w:color w:val="FF0000"/>
        </w:rPr>
        <mc:AlternateContent>
          <mc:Choice Requires="wps">
            <w:drawing>
              <wp:anchor distT="45720" distB="45720" distL="114300" distR="114300" simplePos="0" relativeHeight="251679744" behindDoc="0" locked="0" layoutInCell="1" allowOverlap="1">
                <wp:simplePos x="0" y="0"/>
                <wp:positionH relativeFrom="column">
                  <wp:posOffset>2169160</wp:posOffset>
                </wp:positionH>
                <wp:positionV relativeFrom="paragraph">
                  <wp:posOffset>170815</wp:posOffset>
                </wp:positionV>
                <wp:extent cx="3585210" cy="1404620"/>
                <wp:effectExtent l="0" t="1143000" r="0" b="11423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99412">
                          <a:off x="0" y="0"/>
                          <a:ext cx="3585210" cy="1404620"/>
                        </a:xfrm>
                        <a:prstGeom prst="rect">
                          <a:avLst/>
                        </a:prstGeom>
                        <a:solidFill>
                          <a:schemeClr val="bg1"/>
                        </a:solidFill>
                        <a:ln w="9525">
                          <a:noFill/>
                          <a:miter lim="800000"/>
                          <a:headEnd/>
                          <a:tailEnd/>
                        </a:ln>
                      </wps:spPr>
                      <wps:txbx>
                        <w:txbxContent>
                          <w:p w:rsidR="005F6B5A" w:rsidRPr="005F6B5A" w:rsidRDefault="005F6B5A">
                            <w:pPr>
                              <w:rPr>
                                <w:sz w:val="48"/>
                              </w:rPr>
                            </w:pPr>
                            <w:r w:rsidRPr="003A2FB8">
                              <w:rPr>
                                <w:b/>
                                <w:color w:val="auto"/>
                                <w:sz w:val="48"/>
                              </w:rPr>
                              <w:t>CTRL</w:t>
                            </w:r>
                            <w:r w:rsidRPr="005F6B5A">
                              <w:rPr>
                                <w:sz w:val="48"/>
                              </w:rPr>
                              <w:t xml:space="preserve"> </w:t>
                            </w:r>
                            <w:r w:rsidRPr="005F6B5A">
                              <w:rPr>
                                <w:b/>
                                <w:color w:val="FF0000"/>
                                <w:sz w:val="44"/>
                              </w:rPr>
                              <w:t>+</w:t>
                            </w:r>
                            <w:r w:rsidRPr="005F6B5A">
                              <w:rPr>
                                <w:color w:val="FF0000"/>
                                <w:sz w:val="36"/>
                              </w:rPr>
                              <w:t xml:space="preserve"> </w:t>
                            </w:r>
                            <w:r w:rsidRPr="003A2FB8">
                              <w:rPr>
                                <w:b/>
                                <w:color w:val="auto"/>
                                <w:sz w:val="48"/>
                              </w:rPr>
                              <w:t>A</w:t>
                            </w:r>
                            <w:r w:rsidRPr="005F6B5A">
                              <w:rPr>
                                <w:sz w:val="48"/>
                              </w:rPr>
                              <w:t xml:space="preserve"> </w:t>
                            </w:r>
                            <w:r w:rsidRPr="005F6B5A">
                              <w:rPr>
                                <w:b/>
                                <w:color w:val="FF0000"/>
                                <w:sz w:val="44"/>
                              </w:rPr>
                              <w:t>TO</w:t>
                            </w:r>
                            <w:r w:rsidRPr="005F6B5A">
                              <w:rPr>
                                <w:sz w:val="48"/>
                              </w:rPr>
                              <w:t xml:space="preserve"> </w:t>
                            </w:r>
                            <w:r w:rsidRPr="003A2FB8">
                              <w:rPr>
                                <w:b/>
                                <w:color w:val="auto"/>
                                <w:sz w:val="48"/>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70.8pt;margin-top:13.45pt;width:282.3pt;height:110.6pt;rotation:2839251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" fillcolor="white [3212]" stroked="f">
                <v:textbox style="mso-fit-shape-to-text:t">
                  <w:txbxContent>
                    <w:p w:rsidR="005F6B5A" w:rsidRPr="005F6B5A" w:rsidRDefault="005F6B5A">
                      <w:pPr>
                        <w:rPr>
                          <w:sz w:val="48"/>
                        </w:rPr>
                      </w:pPr>
                      <w:r w:rsidRPr="003A2FB8">
                        <w:rPr>
                          <w:b/>
                          <w:color w:val="auto"/>
                          <w:sz w:val="48"/>
                        </w:rPr>
                        <w:t>CTRL</w:t>
                      </w:r>
                      <w:r w:rsidRPr="005F6B5A">
                        <w:rPr>
                          <w:sz w:val="48"/>
                        </w:rPr>
                        <w:t xml:space="preserve"> </w:t>
                      </w:r>
                      <w:r w:rsidRPr="005F6B5A">
                        <w:rPr>
                          <w:b/>
                          <w:color w:val="FF0000"/>
                          <w:sz w:val="44"/>
                        </w:rPr>
                        <w:t>+</w:t>
                      </w:r>
                      <w:r w:rsidRPr="005F6B5A">
                        <w:rPr>
                          <w:color w:val="FF0000"/>
                          <w:sz w:val="36"/>
                        </w:rPr>
                        <w:t xml:space="preserve"> </w:t>
                      </w:r>
                      <w:r w:rsidRPr="003A2FB8">
                        <w:rPr>
                          <w:b/>
                          <w:color w:val="auto"/>
                          <w:sz w:val="48"/>
                        </w:rPr>
                        <w:t>A</w:t>
                      </w:r>
                      <w:r w:rsidRPr="005F6B5A">
                        <w:rPr>
                          <w:sz w:val="48"/>
                        </w:rPr>
                        <w:t xml:space="preserve"> </w:t>
                      </w:r>
                      <w:r w:rsidRPr="005F6B5A">
                        <w:rPr>
                          <w:b/>
                          <w:color w:val="FF0000"/>
                          <w:sz w:val="44"/>
                        </w:rPr>
                        <w:t>TO</w:t>
                      </w:r>
                      <w:r w:rsidRPr="005F6B5A">
                        <w:rPr>
                          <w:sz w:val="48"/>
                        </w:rPr>
                        <w:t xml:space="preserve"> </w:t>
                      </w:r>
                      <w:r w:rsidRPr="003A2FB8">
                        <w:rPr>
                          <w:b/>
                          <w:color w:val="auto"/>
                          <w:sz w:val="48"/>
                        </w:rPr>
                        <w:t>Z</w:t>
                      </w:r>
                    </w:p>
                  </w:txbxContent>
                </v:textbox>
                <w10:wrap type="square"/>
              </v:shape>
            </w:pict>
          </mc:Fallback>
        </mc:AlternateContent>
      </w:r>
      <w:r w:rsidR="005F6B5A" w:rsidRPr="003A2FB8">
        <w:rPr>
          <w:b/>
          <w:color w:val="FF0000"/>
        </w:rPr>
        <w:t>CTRL</w:t>
      </w:r>
      <w:r w:rsidR="005F6B5A" w:rsidRPr="003A2FB8">
        <w:rPr>
          <w:b/>
          <w:color w:val="auto"/>
        </w:rPr>
        <w:t xml:space="preserve"> + K = </w:t>
      </w:r>
      <w:r w:rsidR="003A2FB8">
        <w:rPr>
          <w:b/>
          <w:color w:val="auto"/>
        </w:rPr>
        <w:t>Hyperlink</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L = </w:t>
      </w:r>
      <w:r w:rsidR="003A2FB8">
        <w:rPr>
          <w:b/>
          <w:color w:val="auto"/>
        </w:rPr>
        <w:t>Alignment Left Side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M = </w:t>
      </w:r>
      <w:r w:rsidR="003A2FB8">
        <w:rPr>
          <w:b/>
          <w:color w:val="auto"/>
        </w:rPr>
        <w:t>New Slide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N = </w:t>
      </w:r>
      <w:r w:rsidR="003A2FB8">
        <w:rPr>
          <w:b/>
          <w:color w:val="auto"/>
        </w:rPr>
        <w:t>New Page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O = </w:t>
      </w:r>
      <w:r w:rsidR="003A2FB8">
        <w:rPr>
          <w:b/>
          <w:color w:val="auto"/>
        </w:rPr>
        <w:t>Open</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P = </w:t>
      </w:r>
      <w:r w:rsidR="003A2FB8">
        <w:rPr>
          <w:b/>
          <w:color w:val="auto"/>
        </w:rPr>
        <w:t>Print</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Q = </w:t>
      </w:r>
      <w:r w:rsidR="003A2FB8">
        <w:rPr>
          <w:b/>
          <w:color w:val="auto"/>
        </w:rPr>
        <w:t>Quit</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R = </w:t>
      </w:r>
      <w:r w:rsidR="003A2FB8">
        <w:rPr>
          <w:b/>
          <w:color w:val="auto"/>
        </w:rPr>
        <w:t>Alignment Right Side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S = </w:t>
      </w:r>
      <w:r w:rsidR="003A2FB8">
        <w:rPr>
          <w:b/>
          <w:color w:val="auto"/>
        </w:rPr>
        <w:t>Save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T = </w:t>
      </w:r>
      <w:r w:rsidR="003A2FB8">
        <w:rPr>
          <w:b/>
          <w:color w:val="auto"/>
        </w:rPr>
        <w:t>New Tab</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U = </w:t>
      </w:r>
      <w:r w:rsidR="003A2FB8">
        <w:rPr>
          <w:b/>
          <w:color w:val="auto"/>
        </w:rPr>
        <w:t>Underline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V = </w:t>
      </w:r>
      <w:r w:rsidR="003A2FB8">
        <w:rPr>
          <w:b/>
          <w:color w:val="auto"/>
        </w:rPr>
        <w:t>Paste</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W = </w:t>
      </w:r>
      <w:r w:rsidR="003A2FB8">
        <w:rPr>
          <w:b/>
          <w:color w:val="auto"/>
        </w:rPr>
        <w:t xml:space="preserve">Close </w:t>
      </w:r>
      <w:r w:rsidR="00AC35E1">
        <w:rPr>
          <w:b/>
          <w:color w:val="auto"/>
        </w:rPr>
        <w:t>the</w:t>
      </w:r>
      <w:r w:rsidR="003A2FB8">
        <w:rPr>
          <w:b/>
          <w:color w:val="auto"/>
        </w:rPr>
        <w:t xml:space="preserve"> Window</w:t>
      </w:r>
    </w:p>
    <w:p w:rsidR="005F6B5A" w:rsidRPr="003A2FB8" w:rsidRDefault="005F6B5A" w:rsidP="005F6B5A">
      <w:pPr>
        <w:spacing w:line="240" w:lineRule="auto"/>
        <w:rPr>
          <w:b/>
          <w:color w:val="auto"/>
        </w:rPr>
      </w:pPr>
      <w:r w:rsidRPr="003A2FB8">
        <w:rPr>
          <w:b/>
          <w:color w:val="FF0000"/>
        </w:rPr>
        <w:t>CTRL</w:t>
      </w:r>
      <w:r w:rsidRPr="003A2FB8">
        <w:rPr>
          <w:b/>
          <w:color w:val="auto"/>
        </w:rPr>
        <w:t xml:space="preserve"> + X = </w:t>
      </w:r>
      <w:r w:rsidR="003A2FB8">
        <w:rPr>
          <w:b/>
          <w:color w:val="auto"/>
        </w:rPr>
        <w:t>Cut</w:t>
      </w:r>
    </w:p>
    <w:p w:rsidR="003A2FB8" w:rsidRPr="003A2FB8" w:rsidRDefault="003A2FB8" w:rsidP="005F6B5A">
      <w:pPr>
        <w:spacing w:line="240" w:lineRule="auto"/>
        <w:rPr>
          <w:b/>
          <w:color w:val="auto"/>
        </w:rPr>
      </w:pPr>
      <w:r w:rsidRPr="003A2FB8">
        <w:rPr>
          <w:b/>
          <w:color w:val="FF0000"/>
        </w:rPr>
        <w:t>CTRL</w:t>
      </w:r>
      <w:r w:rsidRPr="003A2FB8">
        <w:rPr>
          <w:b/>
          <w:color w:val="auto"/>
        </w:rPr>
        <w:t xml:space="preserve"> + Y = </w:t>
      </w:r>
      <w:r>
        <w:rPr>
          <w:b/>
          <w:color w:val="auto"/>
        </w:rPr>
        <w:t>Redo</w:t>
      </w:r>
    </w:p>
    <w:p w:rsidR="003A2FB8" w:rsidRPr="003A2FB8" w:rsidRDefault="003A2FB8" w:rsidP="005F6B5A">
      <w:pPr>
        <w:spacing w:line="240" w:lineRule="auto"/>
        <w:rPr>
          <w:b/>
          <w:color w:val="auto"/>
        </w:rPr>
      </w:pPr>
      <w:r w:rsidRPr="003A2FB8">
        <w:rPr>
          <w:b/>
          <w:color w:val="FF0000"/>
        </w:rPr>
        <w:t>CTRL</w:t>
      </w:r>
      <w:r w:rsidRPr="003A2FB8">
        <w:rPr>
          <w:b/>
          <w:color w:val="auto"/>
        </w:rPr>
        <w:t xml:space="preserve"> + Z = </w:t>
      </w:r>
      <w:r>
        <w:rPr>
          <w:b/>
          <w:color w:val="auto"/>
        </w:rPr>
        <w:t>Undo</w:t>
      </w:r>
    </w:p>
    <w:p w:rsidR="005F6B5A" w:rsidRPr="005F6B5A" w:rsidRDefault="005F6B5A" w:rsidP="005F6B5A"/>
    <w:p w:rsidR="0039536A" w:rsidRPr="000D528D" w:rsidRDefault="00435269" w:rsidP="0039536A">
      <w:pPr>
        <w:pStyle w:val="Heading1"/>
        <w:rPr>
          <w:color w:val="002060"/>
        </w:rPr>
      </w:pPr>
      <w:r w:rsidRPr="000D528D">
        <w:rPr>
          <w:color w:val="002060"/>
          <w:sz w:val="96"/>
        </w:rPr>
        <w:lastRenderedPageBreak/>
        <w:t>1</w:t>
      </w:r>
      <w:r w:rsidRPr="000D528D">
        <w:rPr>
          <w:color w:val="002060"/>
        </w:rPr>
        <w:t>STRUCTURED QUERY LANGUAGE (SQL)</w:t>
      </w:r>
    </w:p>
    <w:p w:rsidR="004D7C9F" w:rsidRPr="004D7C9F" w:rsidRDefault="004D7C9F" w:rsidP="004D7C9F">
      <w:pPr>
        <w:jc w:val="both"/>
        <w:rPr>
          <w:b/>
          <w:color w:val="auto"/>
        </w:rPr>
      </w:pPr>
      <w:r w:rsidRPr="004D7C9F">
        <w:rPr>
          <w:b/>
          <w:color w:val="auto"/>
        </w:rPr>
        <w:t>SQL is used to communicate with a database. SQL statements are used to perform tasks such as update data on a database, or retrieve data from a database. In this article, we will be looking at the following:</w:t>
      </w:r>
    </w:p>
    <w:p w:rsidR="0039536A" w:rsidRPr="00805B88" w:rsidRDefault="00435269" w:rsidP="00435269">
      <w:pPr>
        <w:pStyle w:val="TableText"/>
        <w:numPr>
          <w:ilvl w:val="0"/>
          <w:numId w:val="13"/>
        </w:numPr>
        <w:rPr>
          <w:color w:val="auto"/>
          <w:sz w:val="32"/>
        </w:rPr>
      </w:pPr>
      <w:r w:rsidRPr="00805B88">
        <w:rPr>
          <w:color w:val="auto"/>
          <w:sz w:val="32"/>
        </w:rPr>
        <w:t>SQL DATABASE</w:t>
      </w:r>
    </w:p>
    <w:p w:rsidR="00435269" w:rsidRPr="00805B88" w:rsidRDefault="00805B88" w:rsidP="00435269">
      <w:pPr>
        <w:pStyle w:val="TableText"/>
        <w:numPr>
          <w:ilvl w:val="0"/>
          <w:numId w:val="13"/>
        </w:numPr>
        <w:rPr>
          <w:color w:val="auto"/>
          <w:sz w:val="32"/>
        </w:rPr>
      </w:pPr>
      <w:r w:rsidRPr="00805B88">
        <w:rPr>
          <w:color w:val="auto"/>
          <w:sz w:val="32"/>
        </w:rPr>
        <w:t>DATABASE MANAGEMENT SYSTEMS</w:t>
      </w:r>
      <w:r w:rsidR="000F215F">
        <w:rPr>
          <w:color w:val="auto"/>
          <w:sz w:val="32"/>
        </w:rPr>
        <w:t xml:space="preserve"> (DBMS)</w:t>
      </w:r>
    </w:p>
    <w:p w:rsidR="00805B88" w:rsidRPr="00805B88" w:rsidRDefault="00805B88" w:rsidP="00435269">
      <w:pPr>
        <w:pStyle w:val="TableText"/>
        <w:numPr>
          <w:ilvl w:val="0"/>
          <w:numId w:val="13"/>
        </w:numPr>
        <w:rPr>
          <w:color w:val="auto"/>
          <w:sz w:val="32"/>
        </w:rPr>
      </w:pPr>
      <w:r w:rsidRPr="00805B88">
        <w:rPr>
          <w:color w:val="auto"/>
          <w:sz w:val="32"/>
        </w:rPr>
        <w:t>SQL; WHAT IT IS</w:t>
      </w:r>
    </w:p>
    <w:p w:rsidR="00805B88" w:rsidRPr="00805B88" w:rsidRDefault="00805B88" w:rsidP="00435269">
      <w:pPr>
        <w:pStyle w:val="TableText"/>
        <w:numPr>
          <w:ilvl w:val="0"/>
          <w:numId w:val="13"/>
        </w:numPr>
        <w:rPr>
          <w:color w:val="auto"/>
          <w:sz w:val="32"/>
        </w:rPr>
      </w:pPr>
      <w:r w:rsidRPr="00805B88">
        <w:rPr>
          <w:color w:val="auto"/>
          <w:sz w:val="32"/>
        </w:rPr>
        <w:t>SQL COMMANDS, KEYWORDS AND FUNCTIONS</w:t>
      </w:r>
    </w:p>
    <w:p w:rsidR="00805B88" w:rsidRPr="00805B88" w:rsidRDefault="00805B88" w:rsidP="00435269">
      <w:pPr>
        <w:pStyle w:val="TableText"/>
        <w:numPr>
          <w:ilvl w:val="0"/>
          <w:numId w:val="13"/>
        </w:numPr>
        <w:rPr>
          <w:color w:val="auto"/>
          <w:sz w:val="32"/>
        </w:rPr>
      </w:pPr>
      <w:r w:rsidRPr="00805B88">
        <w:rPr>
          <w:color w:val="auto"/>
          <w:sz w:val="32"/>
        </w:rPr>
        <w:t>SQL PRACTICES</w:t>
      </w:r>
    </w:p>
    <w:p w:rsidR="00805B88" w:rsidRDefault="00805B88" w:rsidP="00805B88">
      <w:pPr>
        <w:pStyle w:val="TableText"/>
        <w:numPr>
          <w:ilvl w:val="0"/>
          <w:numId w:val="13"/>
        </w:numPr>
        <w:rPr>
          <w:color w:val="auto"/>
          <w:sz w:val="32"/>
        </w:rPr>
      </w:pPr>
      <w:r w:rsidRPr="00805B88">
        <w:rPr>
          <w:color w:val="auto"/>
          <w:sz w:val="32"/>
        </w:rPr>
        <w:t>ASSIGNMENTS, TESTS AND PROJECTS</w:t>
      </w:r>
      <w:r w:rsidR="00965ED7">
        <w:rPr>
          <w:color w:val="auto"/>
          <w:sz w:val="32"/>
        </w:rPr>
        <w:t>.</w:t>
      </w:r>
    </w:p>
    <w:p w:rsidR="00B24C50" w:rsidRPr="00B24C50" w:rsidRDefault="00B24C50" w:rsidP="00B24C50">
      <w:pPr>
        <w:pStyle w:val="TableText"/>
        <w:ind w:left="360"/>
        <w:rPr>
          <w:color w:val="auto"/>
          <w:sz w:val="32"/>
        </w:rPr>
      </w:pPr>
    </w:p>
    <w:p w:rsidR="00805B88" w:rsidRPr="00805B88" w:rsidRDefault="00805B88" w:rsidP="004D7C9F">
      <w:pPr>
        <w:pStyle w:val="TableText"/>
        <w:spacing w:line="276" w:lineRule="auto"/>
        <w:rPr>
          <w:b/>
          <w:color w:val="auto"/>
          <w:sz w:val="32"/>
        </w:rPr>
      </w:pPr>
      <w:r w:rsidRPr="00805B88">
        <w:rPr>
          <w:b/>
          <w:color w:val="auto"/>
          <w:sz w:val="32"/>
        </w:rPr>
        <w:t>WHAT IS DATABASE?</w:t>
      </w:r>
    </w:p>
    <w:p w:rsidR="00805B88" w:rsidRDefault="00805B88" w:rsidP="004D7C9F">
      <w:pPr>
        <w:pStyle w:val="TableText"/>
        <w:spacing w:line="276" w:lineRule="auto"/>
        <w:jc w:val="both"/>
        <w:rPr>
          <w:color w:val="auto"/>
          <w:sz w:val="22"/>
        </w:rPr>
      </w:pPr>
      <w:r w:rsidRPr="00805B88">
        <w:rPr>
          <w:color w:val="auto"/>
          <w:sz w:val="22"/>
        </w:rPr>
        <w:t xml:space="preserve">A database is an organized collection of data, stored </w:t>
      </w:r>
      <w:r>
        <w:rPr>
          <w:color w:val="auto"/>
          <w:sz w:val="22"/>
        </w:rPr>
        <w:t xml:space="preserve">and retrieved digitally from a remote or local computer </w:t>
      </w:r>
      <w:r w:rsidR="000F215F">
        <w:rPr>
          <w:color w:val="auto"/>
          <w:sz w:val="22"/>
        </w:rPr>
        <w:t xml:space="preserve">system. </w:t>
      </w:r>
    </w:p>
    <w:p w:rsidR="000F215F" w:rsidRDefault="000F215F" w:rsidP="004D7C9F">
      <w:pPr>
        <w:pStyle w:val="TableText"/>
        <w:spacing w:line="276" w:lineRule="auto"/>
        <w:jc w:val="both"/>
        <w:rPr>
          <w:color w:val="auto"/>
          <w:sz w:val="22"/>
        </w:rPr>
      </w:pPr>
      <w:r>
        <w:rPr>
          <w:color w:val="auto"/>
          <w:sz w:val="22"/>
        </w:rPr>
        <w:t xml:space="preserve">Databases can be vast and complex, and such databases are developed using fixed design and modelling approaches. </w:t>
      </w:r>
    </w:p>
    <w:p w:rsidR="000F215F" w:rsidRDefault="000F215F" w:rsidP="004D7C9F">
      <w:pPr>
        <w:pStyle w:val="TableText"/>
        <w:spacing w:line="276" w:lineRule="auto"/>
        <w:rPr>
          <w:b/>
          <w:color w:val="auto"/>
          <w:sz w:val="32"/>
        </w:rPr>
      </w:pPr>
      <w:r w:rsidRPr="00805B88">
        <w:rPr>
          <w:b/>
          <w:color w:val="auto"/>
          <w:sz w:val="32"/>
        </w:rPr>
        <w:t xml:space="preserve">WHAT IS </w:t>
      </w:r>
      <w:r>
        <w:rPr>
          <w:b/>
          <w:color w:val="auto"/>
          <w:sz w:val="32"/>
        </w:rPr>
        <w:t xml:space="preserve">DBMS? </w:t>
      </w:r>
    </w:p>
    <w:p w:rsidR="009F35C8" w:rsidRPr="004D7C9F" w:rsidRDefault="00EB1645" w:rsidP="004D7C9F">
      <w:pPr>
        <w:pStyle w:val="TableText"/>
        <w:spacing w:line="276" w:lineRule="auto"/>
        <w:jc w:val="both"/>
        <w:rPr>
          <w:color w:val="auto"/>
        </w:rPr>
      </w:pPr>
      <w:r>
        <w:rPr>
          <w:color w:val="auto"/>
        </w:rPr>
        <w:t>DBMS stands for Database Management System. DBMS is a system database software responsible for the creation</w:t>
      </w:r>
      <w:r w:rsidR="009F35C8">
        <w:rPr>
          <w:color w:val="auto"/>
        </w:rPr>
        <w:t xml:space="preserve">, retrieval, updating, and management of the database. It ensures that our data is consistent, organized and easily accessible by serving as an interface between the database and its end-users or application software. </w:t>
      </w:r>
    </w:p>
    <w:p w:rsidR="009F35C8" w:rsidRDefault="009F35C8" w:rsidP="004D7C9F">
      <w:pPr>
        <w:pStyle w:val="TableText"/>
        <w:spacing w:line="276" w:lineRule="auto"/>
        <w:rPr>
          <w:b/>
          <w:color w:val="auto"/>
          <w:sz w:val="32"/>
        </w:rPr>
      </w:pPr>
      <w:r w:rsidRPr="00805B88">
        <w:rPr>
          <w:b/>
          <w:color w:val="auto"/>
          <w:sz w:val="32"/>
        </w:rPr>
        <w:t xml:space="preserve">WHAT IS </w:t>
      </w:r>
      <w:r>
        <w:rPr>
          <w:b/>
          <w:color w:val="auto"/>
          <w:sz w:val="32"/>
        </w:rPr>
        <w:t>RDBMS? How is it different from DBMS?</w:t>
      </w:r>
    </w:p>
    <w:p w:rsidR="009F35C8" w:rsidRPr="009F35C8" w:rsidRDefault="009F35C8" w:rsidP="004D7C9F">
      <w:pPr>
        <w:pStyle w:val="TableText"/>
        <w:spacing w:line="276" w:lineRule="auto"/>
        <w:jc w:val="both"/>
        <w:rPr>
          <w:b/>
          <w:color w:val="auto"/>
        </w:rPr>
      </w:pPr>
      <w:r>
        <w:rPr>
          <w:color w:val="auto"/>
        </w:rPr>
        <w:t xml:space="preserve">RDBMS stands for Relational Database Management System. </w:t>
      </w:r>
      <w:r w:rsidR="003A7751">
        <w:rPr>
          <w:color w:val="auto"/>
        </w:rPr>
        <w:t>The key difference here compared to the DBMS, is that RDBMS stores data in the form of a collection of tables, and relations can be defined between the common fields of these tables. Most modern DBMS like MySQL, Microsoft SQL server, Oracle, IBM DB</w:t>
      </w:r>
      <w:r w:rsidR="003A7751" w:rsidRPr="003A7751">
        <w:rPr>
          <w:color w:val="auto"/>
          <w:vertAlign w:val="subscript"/>
        </w:rPr>
        <w:t>2</w:t>
      </w:r>
      <w:r w:rsidR="003A7751">
        <w:rPr>
          <w:color w:val="auto"/>
        </w:rPr>
        <w:t>, and Amazon Redshift are based on RDBMS.</w:t>
      </w:r>
    </w:p>
    <w:p w:rsidR="004D7C9F" w:rsidRDefault="004D7C9F" w:rsidP="004D7C9F">
      <w:pPr>
        <w:pStyle w:val="TableText"/>
        <w:spacing w:line="276" w:lineRule="auto"/>
        <w:jc w:val="both"/>
        <w:rPr>
          <w:color w:val="auto"/>
        </w:rPr>
      </w:pPr>
    </w:p>
    <w:p w:rsidR="00343832" w:rsidRDefault="00343832" w:rsidP="004D7C9F">
      <w:pPr>
        <w:pStyle w:val="TableText"/>
        <w:spacing w:line="276" w:lineRule="auto"/>
        <w:jc w:val="both"/>
        <w:rPr>
          <w:color w:val="auto"/>
        </w:rPr>
      </w:pPr>
    </w:p>
    <w:p w:rsidR="00343832" w:rsidRDefault="00343832" w:rsidP="004D7C9F">
      <w:pPr>
        <w:pStyle w:val="TableText"/>
        <w:spacing w:line="276" w:lineRule="auto"/>
        <w:jc w:val="both"/>
        <w:rPr>
          <w:b/>
          <w:color w:val="auto"/>
          <w:sz w:val="32"/>
        </w:rPr>
      </w:pPr>
      <w:r>
        <w:rPr>
          <w:b/>
          <w:color w:val="auto"/>
          <w:sz w:val="32"/>
        </w:rPr>
        <w:lastRenderedPageBreak/>
        <w:t>SQL; WHAT IT IS.</w:t>
      </w:r>
    </w:p>
    <w:p w:rsidR="004D7C9F" w:rsidRDefault="004872A4" w:rsidP="004D7C9F">
      <w:pPr>
        <w:pStyle w:val="TableText"/>
        <w:spacing w:line="276" w:lineRule="auto"/>
        <w:jc w:val="both"/>
        <w:rPr>
          <w:color w:val="auto"/>
        </w:rPr>
      </w:pPr>
      <w:r>
        <w:rPr>
          <w:color w:val="auto"/>
        </w:rPr>
        <w:t xml:space="preserve">SQL stands for Structured Query Language. </w:t>
      </w:r>
      <w:r w:rsidR="007030F2">
        <w:rPr>
          <w:color w:val="auto"/>
        </w:rPr>
        <w:t xml:space="preserve">It is the standard language </w:t>
      </w:r>
      <w:r w:rsidR="005779C8">
        <w:rPr>
          <w:color w:val="auto"/>
        </w:rPr>
        <w:t xml:space="preserve">used to maintain </w:t>
      </w:r>
      <w:r w:rsidR="00331139">
        <w:rPr>
          <w:color w:val="auto"/>
        </w:rPr>
        <w:t xml:space="preserve">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w:t>
      </w:r>
      <w:r w:rsidR="00532546">
        <w:rPr>
          <w:color w:val="auto"/>
        </w:rPr>
        <w:t>entities of the data.</w:t>
      </w:r>
    </w:p>
    <w:p w:rsidR="00532546" w:rsidRDefault="00FA7B73" w:rsidP="00532546">
      <w:pPr>
        <w:pStyle w:val="TableText"/>
        <w:spacing w:line="276" w:lineRule="auto"/>
        <w:jc w:val="both"/>
        <w:rPr>
          <w:b/>
          <w:color w:val="auto"/>
          <w:sz w:val="32"/>
        </w:rPr>
      </w:pPr>
      <w:r>
        <w:rPr>
          <w:b/>
          <w:color w:val="auto"/>
          <w:sz w:val="32"/>
        </w:rPr>
        <w:t xml:space="preserve">                                                                                                                                                                                                                                                                                                                                                                                                                                                                                                                             </w:t>
      </w:r>
      <w:r w:rsidR="00BE099A">
        <w:rPr>
          <w:b/>
          <w:color w:val="auto"/>
          <w:sz w:val="32"/>
        </w:rPr>
        <w:t>WHAT IS THE DIFFERENCE BETWEEN SQL AND MYSQL</w:t>
      </w:r>
    </w:p>
    <w:tbl>
      <w:tblPr>
        <w:tblStyle w:val="FinancialTable"/>
        <w:tblW w:w="8646" w:type="dxa"/>
        <w:tblLook w:val="04A0" w:firstRow="1" w:lastRow="0" w:firstColumn="1" w:lastColumn="0" w:noHBand="0" w:noVBand="1"/>
      </w:tblPr>
      <w:tblGrid>
        <w:gridCol w:w="4323"/>
        <w:gridCol w:w="4323"/>
      </w:tblGrid>
      <w:tr w:rsidR="00BE099A" w:rsidTr="00BE099A">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323" w:type="dxa"/>
          </w:tcPr>
          <w:p w:rsidR="00BE099A" w:rsidRPr="00B24C50" w:rsidRDefault="00BE099A" w:rsidP="00BE099A">
            <w:pPr>
              <w:pStyle w:val="TableText"/>
              <w:spacing w:line="276" w:lineRule="auto"/>
              <w:jc w:val="center"/>
              <w:rPr>
                <w:color w:val="C00000"/>
                <w:sz w:val="32"/>
              </w:rPr>
            </w:pPr>
            <w:r w:rsidRPr="00B24C50">
              <w:rPr>
                <w:color w:val="C00000"/>
                <w:sz w:val="32"/>
              </w:rPr>
              <w:t>SQL</w:t>
            </w:r>
          </w:p>
        </w:tc>
        <w:tc>
          <w:tcPr>
            <w:tcW w:w="4323" w:type="dxa"/>
          </w:tcPr>
          <w:p w:rsidR="00BE099A" w:rsidRPr="00B24C50" w:rsidRDefault="00BE099A" w:rsidP="00BE099A">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color w:val="C00000"/>
                <w:sz w:val="32"/>
              </w:rPr>
            </w:pPr>
            <w:r w:rsidRPr="00B24C50">
              <w:rPr>
                <w:color w:val="C00000"/>
                <w:sz w:val="32"/>
              </w:rPr>
              <w:t>MYSQL</w:t>
            </w:r>
          </w:p>
        </w:tc>
      </w:tr>
      <w:tr w:rsidR="00BE099A" w:rsidTr="00B24C50">
        <w:trPr>
          <w:trHeight w:val="1150"/>
        </w:trPr>
        <w:tc>
          <w:tcPr>
            <w:cnfStyle w:val="001000000000" w:firstRow="0" w:lastRow="0" w:firstColumn="1" w:lastColumn="0" w:oddVBand="0" w:evenVBand="0" w:oddHBand="0" w:evenHBand="0" w:firstRowFirstColumn="0" w:firstRowLastColumn="0" w:lastRowFirstColumn="0" w:lastRowLastColumn="0"/>
            <w:tcW w:w="4323" w:type="dxa"/>
          </w:tcPr>
          <w:p w:rsidR="00BE099A" w:rsidRPr="00B24C50" w:rsidRDefault="00BE099A" w:rsidP="00532546">
            <w:pPr>
              <w:pStyle w:val="TableText"/>
              <w:spacing w:line="276" w:lineRule="auto"/>
              <w:jc w:val="both"/>
              <w:rPr>
                <w:b w:val="0"/>
                <w:color w:val="auto"/>
                <w:sz w:val="22"/>
              </w:rPr>
            </w:pPr>
            <w:r w:rsidRPr="00B24C50">
              <w:rPr>
                <w:color w:val="C00000"/>
                <w:sz w:val="22"/>
              </w:rPr>
              <w:t>SQL</w:t>
            </w:r>
            <w:r w:rsidRPr="00B24C50">
              <w:rPr>
                <w:b w:val="0"/>
                <w:color w:val="auto"/>
                <w:sz w:val="22"/>
              </w:rPr>
              <w:t xml:space="preserve"> is a standard language which stands for (Structured Query Language) based on the English Language.</w:t>
            </w:r>
          </w:p>
        </w:tc>
        <w:tc>
          <w:tcPr>
            <w:tcW w:w="4323" w:type="dxa"/>
          </w:tcPr>
          <w:p w:rsidR="00BE099A" w:rsidRPr="00B24C50" w:rsidRDefault="00BE099A" w:rsidP="00532546">
            <w:pPr>
              <w:pStyle w:val="TableText"/>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2"/>
              </w:rPr>
            </w:pPr>
            <w:r w:rsidRPr="00B24C50">
              <w:rPr>
                <w:b/>
                <w:color w:val="C00000"/>
                <w:sz w:val="22"/>
              </w:rPr>
              <w:t>MySQL</w:t>
            </w:r>
            <w:r w:rsidRPr="00B24C50">
              <w:rPr>
                <w:color w:val="auto"/>
                <w:sz w:val="22"/>
              </w:rPr>
              <w:t xml:space="preserve"> is a database management system.</w:t>
            </w:r>
          </w:p>
        </w:tc>
      </w:tr>
      <w:tr w:rsidR="00BE099A" w:rsidTr="00BE099A">
        <w:trPr>
          <w:trHeight w:val="495"/>
        </w:trPr>
        <w:tc>
          <w:tcPr>
            <w:cnfStyle w:val="001000000000" w:firstRow="0" w:lastRow="0" w:firstColumn="1" w:lastColumn="0" w:oddVBand="0" w:evenVBand="0" w:oddHBand="0" w:evenHBand="0" w:firstRowFirstColumn="0" w:firstRowLastColumn="0" w:lastRowFirstColumn="0" w:lastRowLastColumn="0"/>
            <w:tcW w:w="4323" w:type="dxa"/>
          </w:tcPr>
          <w:p w:rsidR="00BE099A" w:rsidRPr="00B24C50" w:rsidRDefault="00BE099A" w:rsidP="00532546">
            <w:pPr>
              <w:pStyle w:val="TableText"/>
              <w:spacing w:line="276" w:lineRule="auto"/>
              <w:jc w:val="both"/>
              <w:rPr>
                <w:b w:val="0"/>
                <w:color w:val="auto"/>
                <w:sz w:val="22"/>
              </w:rPr>
            </w:pPr>
            <w:r w:rsidRPr="00B24C50">
              <w:rPr>
                <w:color w:val="C00000"/>
                <w:sz w:val="22"/>
              </w:rPr>
              <w:t>SQL</w:t>
            </w:r>
            <w:r w:rsidRPr="00B24C50">
              <w:rPr>
                <w:b w:val="0"/>
                <w:color w:val="auto"/>
                <w:sz w:val="22"/>
              </w:rPr>
              <w:t xml:space="preserve"> is the core of the relational database which is used for accessing and managing databases.</w:t>
            </w:r>
          </w:p>
        </w:tc>
        <w:tc>
          <w:tcPr>
            <w:tcW w:w="4323" w:type="dxa"/>
          </w:tcPr>
          <w:p w:rsidR="00BE099A" w:rsidRPr="00B24C50" w:rsidRDefault="00BE099A" w:rsidP="00532546">
            <w:pPr>
              <w:pStyle w:val="TableText"/>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2"/>
              </w:rPr>
            </w:pPr>
            <w:r w:rsidRPr="00B24C50">
              <w:rPr>
                <w:b/>
                <w:color w:val="C00000"/>
                <w:sz w:val="22"/>
              </w:rPr>
              <w:t>MySQL</w:t>
            </w:r>
            <w:r w:rsidRPr="00B24C50">
              <w:rPr>
                <w:color w:val="auto"/>
                <w:sz w:val="22"/>
              </w:rPr>
              <w:t xml:space="preserve"> is an RDBMS (Relational Database Management System)</w:t>
            </w:r>
            <w:r w:rsidR="00B24C50" w:rsidRPr="00B24C50">
              <w:rPr>
                <w:color w:val="auto"/>
                <w:sz w:val="22"/>
              </w:rPr>
              <w:t xml:space="preserve"> such as SQL server, Informix, etc.</w:t>
            </w:r>
          </w:p>
        </w:tc>
      </w:tr>
    </w:tbl>
    <w:p w:rsidR="00BE099A" w:rsidRDefault="00BE099A" w:rsidP="00532546">
      <w:pPr>
        <w:pStyle w:val="TableText"/>
        <w:spacing w:line="276" w:lineRule="auto"/>
        <w:jc w:val="both"/>
        <w:rPr>
          <w:b/>
          <w:color w:val="auto"/>
          <w:sz w:val="32"/>
        </w:rPr>
      </w:pPr>
    </w:p>
    <w:p w:rsidR="00B24C50" w:rsidRDefault="00B24C50" w:rsidP="00532546">
      <w:pPr>
        <w:pStyle w:val="TableText"/>
        <w:spacing w:line="276" w:lineRule="auto"/>
        <w:jc w:val="both"/>
        <w:rPr>
          <w:b/>
          <w:color w:val="auto"/>
          <w:sz w:val="32"/>
        </w:rPr>
      </w:pPr>
      <w:r>
        <w:rPr>
          <w:b/>
          <w:color w:val="auto"/>
          <w:sz w:val="32"/>
        </w:rPr>
        <w:t>WHAT ARE THE USAGES OF SQL?</w:t>
      </w:r>
    </w:p>
    <w:p w:rsidR="00B24C50" w:rsidRDefault="00B24C50" w:rsidP="00532546">
      <w:pPr>
        <w:pStyle w:val="TableText"/>
        <w:spacing w:line="276" w:lineRule="auto"/>
        <w:jc w:val="both"/>
        <w:rPr>
          <w:color w:val="auto"/>
        </w:rPr>
      </w:pPr>
      <w:r>
        <w:rPr>
          <w:color w:val="auto"/>
        </w:rPr>
        <w:t>SQL is responsible for maintaining the relational data and the data structures present in the database.</w:t>
      </w:r>
    </w:p>
    <w:p w:rsidR="00B24C50" w:rsidRDefault="00B24C50" w:rsidP="00532546">
      <w:pPr>
        <w:pStyle w:val="TableText"/>
        <w:spacing w:line="276" w:lineRule="auto"/>
        <w:jc w:val="both"/>
        <w:rPr>
          <w:color w:val="auto"/>
        </w:rPr>
      </w:pPr>
      <w:r>
        <w:rPr>
          <w:color w:val="auto"/>
        </w:rPr>
        <w:t xml:space="preserve">Some of common </w:t>
      </w:r>
      <w:r w:rsidR="009C789C">
        <w:rPr>
          <w:color w:val="auto"/>
        </w:rPr>
        <w:t>usages are given below;</w:t>
      </w:r>
    </w:p>
    <w:p w:rsidR="009C789C" w:rsidRDefault="009C789C" w:rsidP="009C789C">
      <w:pPr>
        <w:pStyle w:val="TableText"/>
        <w:numPr>
          <w:ilvl w:val="0"/>
          <w:numId w:val="15"/>
        </w:numPr>
        <w:spacing w:line="276" w:lineRule="auto"/>
        <w:jc w:val="both"/>
        <w:rPr>
          <w:color w:val="auto"/>
        </w:rPr>
      </w:pPr>
      <w:r>
        <w:rPr>
          <w:color w:val="auto"/>
        </w:rPr>
        <w:t>To execute queries against a database.</w:t>
      </w:r>
    </w:p>
    <w:p w:rsidR="009C789C" w:rsidRDefault="009C789C" w:rsidP="009C789C">
      <w:pPr>
        <w:pStyle w:val="TableText"/>
        <w:numPr>
          <w:ilvl w:val="0"/>
          <w:numId w:val="15"/>
        </w:numPr>
        <w:spacing w:line="276" w:lineRule="auto"/>
        <w:jc w:val="both"/>
        <w:rPr>
          <w:color w:val="auto"/>
        </w:rPr>
      </w:pPr>
      <w:r>
        <w:rPr>
          <w:color w:val="auto"/>
        </w:rPr>
        <w:t>To retrieve data from a database.</w:t>
      </w:r>
    </w:p>
    <w:p w:rsidR="009C789C" w:rsidRDefault="009C789C" w:rsidP="009C789C">
      <w:pPr>
        <w:pStyle w:val="TableText"/>
        <w:numPr>
          <w:ilvl w:val="0"/>
          <w:numId w:val="15"/>
        </w:numPr>
        <w:spacing w:line="276" w:lineRule="auto"/>
        <w:jc w:val="both"/>
        <w:rPr>
          <w:color w:val="auto"/>
        </w:rPr>
      </w:pPr>
      <w:r>
        <w:rPr>
          <w:color w:val="auto"/>
        </w:rPr>
        <w:t>To insert records in a database</w:t>
      </w:r>
    </w:p>
    <w:p w:rsidR="009C789C" w:rsidRDefault="009C789C" w:rsidP="009C789C">
      <w:pPr>
        <w:pStyle w:val="TableText"/>
        <w:numPr>
          <w:ilvl w:val="0"/>
          <w:numId w:val="15"/>
        </w:numPr>
        <w:spacing w:line="276" w:lineRule="auto"/>
        <w:jc w:val="both"/>
        <w:rPr>
          <w:color w:val="auto"/>
        </w:rPr>
      </w:pPr>
      <w:r>
        <w:rPr>
          <w:color w:val="auto"/>
        </w:rPr>
        <w:t>To Update records from a database.</w:t>
      </w:r>
    </w:p>
    <w:p w:rsidR="009C789C" w:rsidRDefault="009C789C" w:rsidP="009C789C">
      <w:pPr>
        <w:pStyle w:val="TableText"/>
        <w:numPr>
          <w:ilvl w:val="0"/>
          <w:numId w:val="15"/>
        </w:numPr>
        <w:spacing w:line="276" w:lineRule="auto"/>
        <w:jc w:val="both"/>
        <w:rPr>
          <w:color w:val="auto"/>
        </w:rPr>
      </w:pPr>
      <w:r>
        <w:rPr>
          <w:color w:val="auto"/>
        </w:rPr>
        <w:t>To delete records from a database.</w:t>
      </w:r>
    </w:p>
    <w:p w:rsidR="009C789C" w:rsidRDefault="009C789C" w:rsidP="009C789C">
      <w:pPr>
        <w:pStyle w:val="TableText"/>
        <w:numPr>
          <w:ilvl w:val="0"/>
          <w:numId w:val="15"/>
        </w:numPr>
        <w:spacing w:line="276" w:lineRule="auto"/>
        <w:jc w:val="both"/>
        <w:rPr>
          <w:color w:val="auto"/>
        </w:rPr>
      </w:pPr>
      <w:r>
        <w:rPr>
          <w:color w:val="auto"/>
        </w:rPr>
        <w:t>To create new databases.</w:t>
      </w:r>
    </w:p>
    <w:p w:rsidR="009C789C" w:rsidRDefault="009C789C" w:rsidP="009C789C">
      <w:pPr>
        <w:pStyle w:val="TableText"/>
        <w:numPr>
          <w:ilvl w:val="0"/>
          <w:numId w:val="15"/>
        </w:numPr>
        <w:spacing w:line="276" w:lineRule="auto"/>
        <w:jc w:val="both"/>
        <w:rPr>
          <w:color w:val="auto"/>
        </w:rPr>
      </w:pPr>
      <w:r>
        <w:rPr>
          <w:color w:val="auto"/>
        </w:rPr>
        <w:t>To create new tables databases.</w:t>
      </w:r>
    </w:p>
    <w:p w:rsidR="009C789C" w:rsidRDefault="009C789C" w:rsidP="009C789C">
      <w:pPr>
        <w:pStyle w:val="TableText"/>
        <w:numPr>
          <w:ilvl w:val="0"/>
          <w:numId w:val="15"/>
        </w:numPr>
        <w:spacing w:line="276" w:lineRule="auto"/>
        <w:jc w:val="both"/>
        <w:rPr>
          <w:color w:val="auto"/>
        </w:rPr>
      </w:pPr>
      <w:r>
        <w:rPr>
          <w:color w:val="auto"/>
        </w:rPr>
        <w:t>To create views in a database.</w:t>
      </w:r>
    </w:p>
    <w:p w:rsidR="009C789C" w:rsidRDefault="009C789C" w:rsidP="009C789C">
      <w:pPr>
        <w:pStyle w:val="TableText"/>
        <w:numPr>
          <w:ilvl w:val="0"/>
          <w:numId w:val="15"/>
        </w:numPr>
        <w:spacing w:line="276" w:lineRule="auto"/>
        <w:jc w:val="both"/>
        <w:rPr>
          <w:color w:val="auto"/>
        </w:rPr>
      </w:pPr>
      <w:r>
        <w:rPr>
          <w:color w:val="auto"/>
        </w:rPr>
        <w:t>To perform complex operations on a database.</w:t>
      </w:r>
    </w:p>
    <w:p w:rsidR="009C789C" w:rsidRDefault="009C789C" w:rsidP="009C789C">
      <w:pPr>
        <w:pStyle w:val="TableText"/>
        <w:spacing w:line="276" w:lineRule="auto"/>
        <w:jc w:val="both"/>
        <w:rPr>
          <w:color w:val="auto"/>
        </w:rPr>
      </w:pPr>
    </w:p>
    <w:p w:rsidR="009C789C" w:rsidRDefault="009C789C" w:rsidP="009C789C">
      <w:pPr>
        <w:pStyle w:val="TableText"/>
        <w:spacing w:line="276" w:lineRule="auto"/>
        <w:jc w:val="both"/>
        <w:rPr>
          <w:b/>
          <w:color w:val="auto"/>
          <w:sz w:val="32"/>
        </w:rPr>
      </w:pPr>
      <w:r>
        <w:rPr>
          <w:b/>
          <w:color w:val="auto"/>
          <w:sz w:val="32"/>
        </w:rPr>
        <w:lastRenderedPageBreak/>
        <w:t>WHAT ARE TABLES AND FIELDS?</w:t>
      </w:r>
    </w:p>
    <w:p w:rsidR="009C789C" w:rsidRDefault="009C789C" w:rsidP="009C789C">
      <w:pPr>
        <w:pStyle w:val="TableText"/>
        <w:spacing w:line="276" w:lineRule="auto"/>
        <w:jc w:val="both"/>
        <w:rPr>
          <w:color w:val="auto"/>
        </w:rPr>
      </w:pPr>
      <w:r>
        <w:rPr>
          <w:color w:val="auto"/>
        </w:rPr>
        <w:t xml:space="preserve">TABLES: A table is an organized collection of data stored in the form of rows and columns. Columns can be categorized as </w:t>
      </w:r>
      <w:r w:rsidR="00822DBC">
        <w:rPr>
          <w:color w:val="auto"/>
        </w:rPr>
        <w:t>vertical and rows as horizontal.</w:t>
      </w:r>
    </w:p>
    <w:p w:rsidR="00822DBC" w:rsidRPr="009C789C" w:rsidRDefault="00822DBC" w:rsidP="009C789C">
      <w:pPr>
        <w:pStyle w:val="TableText"/>
        <w:spacing w:line="276" w:lineRule="auto"/>
        <w:jc w:val="both"/>
        <w:rPr>
          <w:color w:val="auto"/>
        </w:rPr>
      </w:pPr>
      <w:r>
        <w:rPr>
          <w:color w:val="auto"/>
        </w:rPr>
        <w:t xml:space="preserve">FIELDS: The columns in a table are called FIELDS while the rows can be referred to as RECORDS. </w:t>
      </w:r>
    </w:p>
    <w:p w:rsidR="009C789C" w:rsidRDefault="008642C6" w:rsidP="009C789C">
      <w:pPr>
        <w:pStyle w:val="TableText"/>
        <w:spacing w:line="276" w:lineRule="auto"/>
        <w:jc w:val="both"/>
        <w:rPr>
          <w:b/>
          <w:color w:val="auto"/>
          <w:sz w:val="32"/>
        </w:rPr>
      </w:pPr>
      <w:r w:rsidRPr="008642C6">
        <w:rPr>
          <w:b/>
          <w:color w:val="auto"/>
          <w:sz w:val="32"/>
        </w:rPr>
        <w:t xml:space="preserve">SQL COMMANDS, </w:t>
      </w:r>
      <w:bookmarkStart w:id="1" w:name="_Hlk168828283"/>
      <w:r w:rsidRPr="008642C6">
        <w:rPr>
          <w:b/>
          <w:color w:val="auto"/>
          <w:sz w:val="32"/>
        </w:rPr>
        <w:t>KEYWORDS AND FUNCTIONS</w:t>
      </w:r>
      <w:bookmarkEnd w:id="1"/>
      <w:r>
        <w:rPr>
          <w:b/>
          <w:color w:val="auto"/>
          <w:sz w:val="32"/>
        </w:rPr>
        <w:t>.</w:t>
      </w:r>
    </w:p>
    <w:p w:rsidR="008642C6" w:rsidRDefault="008642C6" w:rsidP="009C789C">
      <w:pPr>
        <w:pStyle w:val="TableText"/>
        <w:spacing w:line="276" w:lineRule="auto"/>
        <w:jc w:val="both"/>
        <w:rPr>
          <w:b/>
          <w:color w:val="auto"/>
        </w:rPr>
      </w:pPr>
      <w:r w:rsidRPr="00977B16">
        <w:rPr>
          <w:b/>
          <w:color w:val="auto"/>
          <w:u w:val="single"/>
        </w:rPr>
        <w:t>SQL COMMANDS</w:t>
      </w:r>
      <w:r>
        <w:rPr>
          <w:b/>
          <w:color w:val="auto"/>
        </w:rPr>
        <w:t>;</w:t>
      </w:r>
    </w:p>
    <w:p w:rsidR="008642C6" w:rsidRDefault="008642C6" w:rsidP="009C789C">
      <w:pPr>
        <w:pStyle w:val="TableText"/>
        <w:spacing w:line="276" w:lineRule="auto"/>
        <w:jc w:val="both"/>
        <w:rPr>
          <w:color w:val="auto"/>
        </w:rPr>
      </w:pPr>
      <w:r>
        <w:rPr>
          <w:color w:val="auto"/>
        </w:rPr>
        <w:t>SELECT – Extract data from database. The data returned is stored in a result table called result-set.</w:t>
      </w:r>
    </w:p>
    <w:p w:rsidR="008642C6" w:rsidRPr="00701597" w:rsidRDefault="008642C6" w:rsidP="009C789C">
      <w:pPr>
        <w:pStyle w:val="TableText"/>
        <w:spacing w:line="276" w:lineRule="auto"/>
        <w:jc w:val="both"/>
        <w:rPr>
          <w:b/>
          <w:color w:val="auto"/>
          <w:u w:val="single"/>
        </w:rPr>
      </w:pPr>
      <w:r>
        <w:rPr>
          <w:color w:val="auto"/>
        </w:rPr>
        <w:tab/>
      </w:r>
      <w:r>
        <w:rPr>
          <w:color w:val="auto"/>
        </w:rPr>
        <w:tab/>
      </w:r>
      <w:r w:rsidRPr="00701597">
        <w:rPr>
          <w:b/>
          <w:color w:val="auto"/>
          <w:u w:val="single"/>
        </w:rPr>
        <w:t>SELECT SYNTAX</w:t>
      </w:r>
      <w:r w:rsidR="00701597">
        <w:rPr>
          <w:b/>
          <w:color w:val="auto"/>
          <w:u w:val="single"/>
        </w:rPr>
        <w:t>:</w:t>
      </w:r>
    </w:p>
    <w:p w:rsidR="008642C6" w:rsidRDefault="008642C6"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SELECT</w:t>
      </w:r>
      <w:r>
        <w:rPr>
          <w:b/>
          <w:color w:val="auto"/>
        </w:rPr>
        <w:t xml:space="preserve"> column1, column2</w:t>
      </w:r>
      <w:r w:rsidR="00701597">
        <w:rPr>
          <w:b/>
          <w:color w:val="auto"/>
        </w:rPr>
        <w:t>…….</w:t>
      </w:r>
    </w:p>
    <w:p w:rsidR="00701597" w:rsidRDefault="00701597"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 xml:space="preserve">FROM </w:t>
      </w:r>
      <w:r>
        <w:rPr>
          <w:b/>
          <w:color w:val="auto"/>
        </w:rPr>
        <w:tab/>
      </w:r>
      <w:proofErr w:type="spellStart"/>
      <w:r>
        <w:rPr>
          <w:b/>
          <w:color w:val="auto"/>
        </w:rPr>
        <w:t>table_name</w:t>
      </w:r>
      <w:proofErr w:type="spellEnd"/>
      <w:r>
        <w:rPr>
          <w:b/>
          <w:color w:val="auto"/>
        </w:rPr>
        <w:t>;</w:t>
      </w:r>
    </w:p>
    <w:p w:rsidR="00701597" w:rsidRDefault="00701597" w:rsidP="009C789C">
      <w:pPr>
        <w:pStyle w:val="TableText"/>
        <w:spacing w:line="276" w:lineRule="auto"/>
        <w:jc w:val="both"/>
        <w:rPr>
          <w:color w:val="auto"/>
        </w:rPr>
      </w:pPr>
      <w:r>
        <w:rPr>
          <w:b/>
          <w:color w:val="auto"/>
        </w:rPr>
        <w:t xml:space="preserve">Note: </w:t>
      </w:r>
      <w:r>
        <w:rPr>
          <w:color w:val="auto"/>
        </w:rPr>
        <w:t>All SQL queries closes with a semi-colon.</w:t>
      </w:r>
    </w:p>
    <w:p w:rsidR="00701597" w:rsidRDefault="00701597" w:rsidP="009C789C">
      <w:pPr>
        <w:pStyle w:val="TableText"/>
        <w:spacing w:line="276" w:lineRule="auto"/>
        <w:jc w:val="both"/>
        <w:rPr>
          <w:color w:val="auto"/>
        </w:rPr>
      </w:pPr>
      <w:r>
        <w:rPr>
          <w:color w:val="auto"/>
        </w:rPr>
        <w:t>From the above select syntax. The column1, column2… are field names of the table you want to select data from.</w:t>
      </w:r>
    </w:p>
    <w:p w:rsidR="00701597" w:rsidRDefault="00701597" w:rsidP="009C789C">
      <w:pPr>
        <w:pStyle w:val="TableText"/>
        <w:spacing w:line="276" w:lineRule="auto"/>
        <w:jc w:val="both"/>
        <w:rPr>
          <w:color w:val="auto"/>
        </w:rPr>
      </w:pPr>
      <w:r>
        <w:rPr>
          <w:color w:val="auto"/>
        </w:rPr>
        <w:t>If you want to select all the fields available in the table, use the following syntax:</w:t>
      </w:r>
    </w:p>
    <w:p w:rsidR="00701597" w:rsidRDefault="00701597" w:rsidP="00701597">
      <w:pPr>
        <w:pStyle w:val="TableText"/>
        <w:spacing w:line="276" w:lineRule="auto"/>
        <w:jc w:val="both"/>
        <w:rPr>
          <w:b/>
          <w:color w:val="auto"/>
        </w:rPr>
      </w:pPr>
      <w:r>
        <w:rPr>
          <w:color w:val="auto"/>
        </w:rPr>
        <w:tab/>
      </w:r>
      <w:r>
        <w:rPr>
          <w:color w:val="auto"/>
        </w:rPr>
        <w:tab/>
      </w:r>
      <w:r>
        <w:rPr>
          <w:color w:val="auto"/>
        </w:rPr>
        <w:tab/>
      </w:r>
      <w:r w:rsidRPr="00701597">
        <w:rPr>
          <w:b/>
          <w:color w:val="0070C0"/>
        </w:rPr>
        <w:t>SELECT</w:t>
      </w:r>
      <w:r>
        <w:rPr>
          <w:b/>
          <w:color w:val="auto"/>
        </w:rPr>
        <w:t xml:space="preserve"> </w:t>
      </w:r>
      <w:r w:rsidRPr="00701597">
        <w:rPr>
          <w:b/>
          <w:color w:val="auto"/>
          <w:sz w:val="24"/>
        </w:rPr>
        <w:t>*</w:t>
      </w:r>
    </w:p>
    <w:p w:rsidR="00977B16" w:rsidRPr="005D61D7" w:rsidRDefault="00701597"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 xml:space="preserve">FROM </w:t>
      </w:r>
      <w:r>
        <w:rPr>
          <w:b/>
          <w:color w:val="auto"/>
        </w:rPr>
        <w:tab/>
      </w:r>
      <w:proofErr w:type="spellStart"/>
      <w:r>
        <w:rPr>
          <w:b/>
          <w:color w:val="auto"/>
        </w:rPr>
        <w:t>table_name</w:t>
      </w:r>
      <w:proofErr w:type="spellEnd"/>
      <w:r>
        <w:rPr>
          <w:b/>
          <w:color w:val="auto"/>
        </w:rPr>
        <w:t>;</w:t>
      </w:r>
    </w:p>
    <w:p w:rsidR="00701597" w:rsidRDefault="00977B16" w:rsidP="009C789C">
      <w:pPr>
        <w:pStyle w:val="TableText"/>
        <w:spacing w:line="276" w:lineRule="auto"/>
        <w:jc w:val="both"/>
        <w:rPr>
          <w:color w:val="auto"/>
        </w:rPr>
      </w:pPr>
      <w:r>
        <w:rPr>
          <w:color w:val="auto"/>
        </w:rPr>
        <w:t xml:space="preserve">Many queries and commands will be looked </w:t>
      </w:r>
      <w:r w:rsidR="00B17DE4">
        <w:rPr>
          <w:color w:val="auto"/>
        </w:rPr>
        <w:t>at</w:t>
      </w:r>
      <w:r>
        <w:rPr>
          <w:color w:val="auto"/>
        </w:rPr>
        <w:t xml:space="preserve"> in the Practice section of this </w:t>
      </w:r>
      <w:r w:rsidR="00B17DE4">
        <w:rPr>
          <w:color w:val="auto"/>
        </w:rPr>
        <w:t>chapter</w:t>
      </w:r>
      <w:r>
        <w:rPr>
          <w:color w:val="auto"/>
        </w:rPr>
        <w:t>.</w:t>
      </w:r>
    </w:p>
    <w:p w:rsidR="00977B16" w:rsidRDefault="00977B16" w:rsidP="009C789C">
      <w:pPr>
        <w:pStyle w:val="TableText"/>
        <w:spacing w:line="276" w:lineRule="auto"/>
        <w:jc w:val="both"/>
        <w:rPr>
          <w:color w:val="auto"/>
        </w:rPr>
      </w:pPr>
    </w:p>
    <w:p w:rsidR="00977B16" w:rsidRDefault="00977B16" w:rsidP="009C789C">
      <w:pPr>
        <w:pStyle w:val="TableText"/>
        <w:spacing w:line="276" w:lineRule="auto"/>
        <w:jc w:val="both"/>
        <w:rPr>
          <w:b/>
          <w:color w:val="auto"/>
          <w:u w:val="single"/>
        </w:rPr>
      </w:pPr>
      <w:r w:rsidRPr="00977B16">
        <w:rPr>
          <w:b/>
          <w:color w:val="auto"/>
          <w:u w:val="single"/>
        </w:rPr>
        <w:t>KEYWORDS AND FUNCTIONS</w:t>
      </w:r>
      <w:r>
        <w:rPr>
          <w:b/>
          <w:color w:val="auto"/>
          <w:u w:val="single"/>
        </w:rPr>
        <w:t>;</w:t>
      </w:r>
    </w:p>
    <w:p w:rsidR="00977B16" w:rsidRPr="005D61D7" w:rsidRDefault="00EC04C3" w:rsidP="009C789C">
      <w:pPr>
        <w:pStyle w:val="TableText"/>
        <w:spacing w:line="276" w:lineRule="auto"/>
        <w:jc w:val="both"/>
        <w:rPr>
          <w:color w:val="auto"/>
          <w:sz w:val="18"/>
          <w:szCs w:val="28"/>
        </w:rPr>
      </w:pPr>
      <w:r w:rsidRPr="005D61D7">
        <w:rPr>
          <w:b/>
          <w:color w:val="auto"/>
          <w:sz w:val="18"/>
          <w:szCs w:val="28"/>
        </w:rPr>
        <w:t>SELECT –</w:t>
      </w:r>
      <w:r w:rsidR="006F287E" w:rsidRPr="005D61D7">
        <w:rPr>
          <w:b/>
          <w:color w:val="auto"/>
          <w:sz w:val="18"/>
          <w:szCs w:val="28"/>
        </w:rPr>
        <w:t xml:space="preserve"> </w:t>
      </w:r>
      <w:r w:rsidR="006F287E" w:rsidRPr="005D61D7">
        <w:rPr>
          <w:color w:val="auto"/>
          <w:sz w:val="18"/>
          <w:szCs w:val="28"/>
        </w:rPr>
        <w:t>retrieves data from a database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INSERT –</w:t>
      </w:r>
      <w:r w:rsidR="006F287E" w:rsidRPr="005D61D7">
        <w:rPr>
          <w:b/>
          <w:color w:val="auto"/>
          <w:sz w:val="18"/>
          <w:szCs w:val="28"/>
        </w:rPr>
        <w:t xml:space="preserve"> </w:t>
      </w:r>
      <w:r w:rsidR="006F287E" w:rsidRPr="005D61D7">
        <w:rPr>
          <w:color w:val="auto"/>
          <w:sz w:val="18"/>
          <w:szCs w:val="28"/>
        </w:rPr>
        <w:t>inserts new data into a database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UPDATE –</w:t>
      </w:r>
      <w:r w:rsidR="006F287E" w:rsidRPr="005D61D7">
        <w:rPr>
          <w:b/>
          <w:color w:val="auto"/>
          <w:sz w:val="18"/>
          <w:szCs w:val="28"/>
        </w:rPr>
        <w:t xml:space="preserve"> </w:t>
      </w:r>
      <w:r w:rsidR="006F287E" w:rsidRPr="005D61D7">
        <w:rPr>
          <w:color w:val="auto"/>
          <w:sz w:val="18"/>
          <w:szCs w:val="28"/>
        </w:rPr>
        <w:t>updates existing data in a database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DELETE –</w:t>
      </w:r>
      <w:r w:rsidR="006F287E" w:rsidRPr="005D61D7">
        <w:rPr>
          <w:b/>
          <w:color w:val="auto"/>
          <w:sz w:val="18"/>
          <w:szCs w:val="28"/>
        </w:rPr>
        <w:t xml:space="preserve"> </w:t>
      </w:r>
      <w:r w:rsidR="006F287E" w:rsidRPr="005D61D7">
        <w:rPr>
          <w:color w:val="auto"/>
          <w:sz w:val="18"/>
          <w:szCs w:val="28"/>
        </w:rPr>
        <w:t>deletes data from a database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CREATE DATABASE –</w:t>
      </w:r>
      <w:r w:rsidR="006F287E" w:rsidRPr="005D61D7">
        <w:rPr>
          <w:b/>
          <w:color w:val="auto"/>
          <w:sz w:val="18"/>
          <w:szCs w:val="28"/>
        </w:rPr>
        <w:t xml:space="preserve"> </w:t>
      </w:r>
      <w:r w:rsidR="006F287E" w:rsidRPr="005D61D7">
        <w:rPr>
          <w:color w:val="auto"/>
          <w:sz w:val="18"/>
          <w:szCs w:val="28"/>
        </w:rPr>
        <w:t>creates a new table in a database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ALTER TABLE</w:t>
      </w:r>
      <w:r w:rsidR="006F287E" w:rsidRPr="005D61D7">
        <w:rPr>
          <w:b/>
          <w:color w:val="auto"/>
          <w:sz w:val="18"/>
          <w:szCs w:val="28"/>
        </w:rPr>
        <w:t xml:space="preserve"> – </w:t>
      </w:r>
      <w:r w:rsidR="006F287E" w:rsidRPr="005D61D7">
        <w:rPr>
          <w:color w:val="auto"/>
          <w:sz w:val="18"/>
          <w:szCs w:val="28"/>
        </w:rPr>
        <w:t xml:space="preserve">modifies an existing table structure </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DROP TABLE</w:t>
      </w:r>
      <w:r w:rsidR="006F287E" w:rsidRPr="005D61D7">
        <w:rPr>
          <w:b/>
          <w:color w:val="auto"/>
          <w:sz w:val="18"/>
          <w:szCs w:val="28"/>
        </w:rPr>
        <w:t xml:space="preserve"> – </w:t>
      </w:r>
      <w:r w:rsidR="006F287E" w:rsidRPr="005D61D7">
        <w:rPr>
          <w:color w:val="auto"/>
          <w:sz w:val="18"/>
          <w:szCs w:val="28"/>
        </w:rPr>
        <w:t>deletes a table from a database</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TRUNCATE TABLE –</w:t>
      </w:r>
      <w:r w:rsidR="006F287E" w:rsidRPr="005D61D7">
        <w:rPr>
          <w:b/>
          <w:color w:val="auto"/>
          <w:sz w:val="18"/>
          <w:szCs w:val="28"/>
        </w:rPr>
        <w:t xml:space="preserve"> </w:t>
      </w:r>
      <w:r w:rsidR="006F287E" w:rsidRPr="005D61D7">
        <w:rPr>
          <w:color w:val="auto"/>
          <w:sz w:val="18"/>
          <w:szCs w:val="28"/>
        </w:rPr>
        <w:t>removes all records from a table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CREATE INDEX</w:t>
      </w:r>
      <w:r w:rsidR="006F287E" w:rsidRPr="005D61D7">
        <w:rPr>
          <w:b/>
          <w:color w:val="auto"/>
          <w:sz w:val="18"/>
          <w:szCs w:val="28"/>
        </w:rPr>
        <w:t xml:space="preserve"> </w:t>
      </w:r>
      <w:r w:rsidR="00B05712" w:rsidRPr="005D61D7">
        <w:rPr>
          <w:b/>
          <w:color w:val="auto"/>
          <w:sz w:val="18"/>
          <w:szCs w:val="28"/>
        </w:rPr>
        <w:t>–</w:t>
      </w:r>
      <w:r w:rsidR="006F287E" w:rsidRPr="005D61D7">
        <w:rPr>
          <w:b/>
          <w:color w:val="auto"/>
          <w:sz w:val="18"/>
          <w:szCs w:val="28"/>
        </w:rPr>
        <w:t xml:space="preserve"> </w:t>
      </w:r>
      <w:r w:rsidR="00B05712" w:rsidRPr="005D61D7">
        <w:rPr>
          <w:color w:val="auto"/>
          <w:sz w:val="18"/>
          <w:szCs w:val="28"/>
        </w:rPr>
        <w:t>creates an index on a table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DROP INDEX</w:t>
      </w:r>
      <w:r w:rsidR="00B05712" w:rsidRPr="005D61D7">
        <w:rPr>
          <w:b/>
          <w:color w:val="auto"/>
          <w:sz w:val="18"/>
          <w:szCs w:val="28"/>
        </w:rPr>
        <w:t xml:space="preserve"> – </w:t>
      </w:r>
      <w:r w:rsidR="00B05712" w:rsidRPr="005D61D7">
        <w:rPr>
          <w:color w:val="auto"/>
          <w:sz w:val="18"/>
          <w:szCs w:val="28"/>
        </w:rPr>
        <w:t>deletes an index from a table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JOIN</w:t>
      </w:r>
      <w:r w:rsidR="00B05712" w:rsidRPr="005D61D7">
        <w:rPr>
          <w:b/>
          <w:color w:val="auto"/>
          <w:sz w:val="18"/>
          <w:szCs w:val="28"/>
        </w:rPr>
        <w:t xml:space="preserve"> – </w:t>
      </w:r>
      <w:r w:rsidR="00B05712" w:rsidRPr="005D61D7">
        <w:rPr>
          <w:color w:val="auto"/>
          <w:sz w:val="18"/>
          <w:szCs w:val="28"/>
        </w:rPr>
        <w:t>combines rows from two or more tables based on a related column</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INNER JOIN</w:t>
      </w:r>
      <w:r w:rsidR="00B05712" w:rsidRPr="005D61D7">
        <w:rPr>
          <w:b/>
          <w:color w:val="auto"/>
          <w:sz w:val="18"/>
          <w:szCs w:val="28"/>
        </w:rPr>
        <w:t xml:space="preserve"> – </w:t>
      </w:r>
      <w:r w:rsidR="00B05712" w:rsidRPr="005D61D7">
        <w:rPr>
          <w:color w:val="auto"/>
          <w:sz w:val="18"/>
          <w:szCs w:val="28"/>
        </w:rPr>
        <w:t xml:space="preserve">returns rows when there is a match in both columns </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LEFT JOIN</w:t>
      </w:r>
      <w:r w:rsidR="00B05712" w:rsidRPr="005D61D7">
        <w:rPr>
          <w:b/>
          <w:color w:val="auto"/>
          <w:sz w:val="18"/>
          <w:szCs w:val="28"/>
        </w:rPr>
        <w:t xml:space="preserve"> – </w:t>
      </w:r>
      <w:r w:rsidR="00B05712" w:rsidRPr="005D61D7">
        <w:rPr>
          <w:color w:val="auto"/>
          <w:sz w:val="18"/>
          <w:szCs w:val="28"/>
        </w:rPr>
        <w:t>returns all rows from the left table, and the matched rows from the right table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RIGHT JOIN</w:t>
      </w:r>
      <w:r w:rsidR="00B05712" w:rsidRPr="005D61D7">
        <w:rPr>
          <w:b/>
          <w:color w:val="auto"/>
          <w:sz w:val="18"/>
          <w:szCs w:val="28"/>
        </w:rPr>
        <w:t xml:space="preserve"> – </w:t>
      </w:r>
      <w:r w:rsidR="00B05712" w:rsidRPr="005D61D7">
        <w:rPr>
          <w:color w:val="auto"/>
          <w:sz w:val="18"/>
          <w:szCs w:val="28"/>
        </w:rPr>
        <w:t>returns all rows from the right table and the matched rows from the left table</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FULL JOIN</w:t>
      </w:r>
      <w:r w:rsidR="00B05712" w:rsidRPr="005D61D7">
        <w:rPr>
          <w:b/>
          <w:color w:val="auto"/>
          <w:sz w:val="18"/>
          <w:szCs w:val="28"/>
        </w:rPr>
        <w:t xml:space="preserve"> – </w:t>
      </w:r>
      <w:r w:rsidR="00B05712" w:rsidRPr="005D61D7">
        <w:rPr>
          <w:color w:val="auto"/>
          <w:sz w:val="18"/>
          <w:szCs w:val="28"/>
        </w:rPr>
        <w:t>returns rows when there is a match in one of the tables</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lastRenderedPageBreak/>
        <w:t>UNION</w:t>
      </w:r>
      <w:r w:rsidR="00B05712" w:rsidRPr="005D61D7">
        <w:rPr>
          <w:b/>
          <w:color w:val="auto"/>
          <w:sz w:val="18"/>
          <w:szCs w:val="28"/>
        </w:rPr>
        <w:t xml:space="preserve"> – </w:t>
      </w:r>
      <w:r w:rsidR="00B05712" w:rsidRPr="005D61D7">
        <w:rPr>
          <w:color w:val="auto"/>
          <w:sz w:val="18"/>
          <w:szCs w:val="28"/>
        </w:rPr>
        <w:t xml:space="preserve">combines the results of two or more </w:t>
      </w:r>
      <w:r w:rsidR="005D61D7" w:rsidRPr="005D61D7">
        <w:rPr>
          <w:color w:val="auto"/>
          <w:sz w:val="18"/>
          <w:szCs w:val="28"/>
        </w:rPr>
        <w:t>SELECT statements</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UNION ALL</w:t>
      </w:r>
      <w:r w:rsidR="005D61D7" w:rsidRPr="005D61D7">
        <w:rPr>
          <w:b/>
          <w:color w:val="auto"/>
          <w:sz w:val="18"/>
          <w:szCs w:val="28"/>
        </w:rPr>
        <w:t xml:space="preserve"> – </w:t>
      </w:r>
      <w:r w:rsidR="005D61D7" w:rsidRPr="005D61D7">
        <w:rPr>
          <w:color w:val="auto"/>
          <w:sz w:val="18"/>
          <w:szCs w:val="28"/>
        </w:rPr>
        <w:t>combines the results of two or more SLECT statements, including duplicates</w:t>
      </w:r>
    </w:p>
    <w:p w:rsidR="00EC04C3" w:rsidRPr="005D61D7" w:rsidRDefault="00EC04C3" w:rsidP="009C789C">
      <w:pPr>
        <w:pStyle w:val="TableText"/>
        <w:spacing w:line="276" w:lineRule="auto"/>
        <w:jc w:val="both"/>
        <w:rPr>
          <w:color w:val="auto"/>
          <w:sz w:val="18"/>
          <w:szCs w:val="28"/>
        </w:rPr>
      </w:pPr>
      <w:r w:rsidRPr="005D61D7">
        <w:rPr>
          <w:b/>
          <w:color w:val="auto"/>
          <w:sz w:val="18"/>
          <w:szCs w:val="28"/>
        </w:rPr>
        <w:t>GROUP BY</w:t>
      </w:r>
      <w:r w:rsidR="005D61D7" w:rsidRPr="005D61D7">
        <w:rPr>
          <w:b/>
          <w:color w:val="auto"/>
          <w:sz w:val="18"/>
          <w:szCs w:val="28"/>
        </w:rPr>
        <w:t xml:space="preserve"> – </w:t>
      </w:r>
      <w:r w:rsidR="005D61D7" w:rsidRPr="005D61D7">
        <w:rPr>
          <w:color w:val="auto"/>
          <w:sz w:val="18"/>
          <w:szCs w:val="28"/>
        </w:rPr>
        <w:t xml:space="preserve">groups rows that have the same values into summary rows. </w:t>
      </w:r>
    </w:p>
    <w:p w:rsidR="00EC04C3" w:rsidRPr="001C6566" w:rsidRDefault="00EC04C3" w:rsidP="009C789C">
      <w:pPr>
        <w:pStyle w:val="TableText"/>
        <w:spacing w:line="276" w:lineRule="auto"/>
        <w:jc w:val="both"/>
        <w:rPr>
          <w:color w:val="auto"/>
          <w:sz w:val="18"/>
          <w:szCs w:val="28"/>
        </w:rPr>
      </w:pPr>
      <w:r w:rsidRPr="005D61D7">
        <w:rPr>
          <w:b/>
          <w:color w:val="auto"/>
          <w:sz w:val="18"/>
          <w:szCs w:val="28"/>
        </w:rPr>
        <w:t>HAVING</w:t>
      </w:r>
      <w:r w:rsidR="001C6566">
        <w:rPr>
          <w:b/>
          <w:color w:val="auto"/>
          <w:sz w:val="18"/>
          <w:szCs w:val="28"/>
        </w:rPr>
        <w:t xml:space="preserve"> – </w:t>
      </w:r>
      <w:r w:rsidR="001C6566">
        <w:rPr>
          <w:color w:val="auto"/>
          <w:sz w:val="18"/>
          <w:szCs w:val="28"/>
        </w:rPr>
        <w:t>filters records based on a specified condition</w:t>
      </w:r>
    </w:p>
    <w:p w:rsidR="00EC04C3" w:rsidRPr="001C6566" w:rsidRDefault="00EC04C3" w:rsidP="009C789C">
      <w:pPr>
        <w:pStyle w:val="TableText"/>
        <w:spacing w:line="276" w:lineRule="auto"/>
        <w:jc w:val="both"/>
        <w:rPr>
          <w:color w:val="auto"/>
          <w:sz w:val="18"/>
          <w:szCs w:val="28"/>
        </w:rPr>
      </w:pPr>
      <w:r w:rsidRPr="005D61D7">
        <w:rPr>
          <w:b/>
          <w:color w:val="auto"/>
          <w:sz w:val="18"/>
          <w:szCs w:val="28"/>
        </w:rPr>
        <w:t>ORDER BY</w:t>
      </w:r>
      <w:r w:rsidR="001C6566">
        <w:rPr>
          <w:b/>
          <w:color w:val="auto"/>
          <w:sz w:val="18"/>
          <w:szCs w:val="28"/>
        </w:rPr>
        <w:t xml:space="preserve"> -</w:t>
      </w:r>
      <w:r w:rsidR="001C6566">
        <w:rPr>
          <w:color w:val="auto"/>
          <w:sz w:val="18"/>
          <w:szCs w:val="28"/>
        </w:rPr>
        <w:t xml:space="preserve"> sorts the result set in ascending or descending </w:t>
      </w:r>
      <w:r w:rsidR="00D14C5D">
        <w:rPr>
          <w:color w:val="auto"/>
          <w:sz w:val="18"/>
          <w:szCs w:val="28"/>
        </w:rPr>
        <w:t>order</w:t>
      </w:r>
    </w:p>
    <w:p w:rsidR="00EC04C3" w:rsidRPr="00D14C5D" w:rsidRDefault="00EC04C3" w:rsidP="009C789C">
      <w:pPr>
        <w:pStyle w:val="TableText"/>
        <w:spacing w:line="276" w:lineRule="auto"/>
        <w:jc w:val="both"/>
        <w:rPr>
          <w:color w:val="auto"/>
          <w:sz w:val="18"/>
          <w:szCs w:val="28"/>
        </w:rPr>
      </w:pPr>
      <w:r w:rsidRPr="005D61D7">
        <w:rPr>
          <w:b/>
          <w:color w:val="auto"/>
          <w:sz w:val="18"/>
          <w:szCs w:val="28"/>
        </w:rPr>
        <w:t>COUNT</w:t>
      </w:r>
      <w:r w:rsidR="00D14C5D">
        <w:rPr>
          <w:b/>
          <w:color w:val="auto"/>
          <w:sz w:val="18"/>
          <w:szCs w:val="28"/>
        </w:rPr>
        <w:t xml:space="preserve"> – </w:t>
      </w:r>
      <w:r w:rsidR="00D14C5D">
        <w:rPr>
          <w:color w:val="auto"/>
          <w:sz w:val="18"/>
          <w:szCs w:val="28"/>
        </w:rPr>
        <w:t>returns the number of rows that satisfies a condition</w:t>
      </w:r>
    </w:p>
    <w:p w:rsidR="00EC04C3" w:rsidRPr="00D14C5D" w:rsidRDefault="00EC04C3" w:rsidP="009C789C">
      <w:pPr>
        <w:pStyle w:val="TableText"/>
        <w:spacing w:line="276" w:lineRule="auto"/>
        <w:jc w:val="both"/>
        <w:rPr>
          <w:color w:val="auto"/>
          <w:sz w:val="18"/>
          <w:szCs w:val="28"/>
        </w:rPr>
      </w:pPr>
      <w:r w:rsidRPr="005D61D7">
        <w:rPr>
          <w:b/>
          <w:color w:val="auto"/>
          <w:sz w:val="18"/>
          <w:szCs w:val="28"/>
        </w:rPr>
        <w:t>SUM</w:t>
      </w:r>
      <w:r w:rsidR="00D14C5D">
        <w:rPr>
          <w:b/>
          <w:color w:val="auto"/>
          <w:sz w:val="18"/>
          <w:szCs w:val="28"/>
        </w:rPr>
        <w:t xml:space="preserve"> – </w:t>
      </w:r>
      <w:r w:rsidR="00D14C5D">
        <w:rPr>
          <w:color w:val="auto"/>
          <w:sz w:val="18"/>
          <w:szCs w:val="28"/>
        </w:rPr>
        <w:t>calculates the sum of a set of values</w:t>
      </w:r>
    </w:p>
    <w:p w:rsidR="00EC04C3" w:rsidRPr="00D14C5D" w:rsidRDefault="00EC04C3" w:rsidP="009C789C">
      <w:pPr>
        <w:pStyle w:val="TableText"/>
        <w:spacing w:line="276" w:lineRule="auto"/>
        <w:jc w:val="both"/>
        <w:rPr>
          <w:color w:val="auto"/>
          <w:sz w:val="18"/>
          <w:szCs w:val="28"/>
        </w:rPr>
      </w:pPr>
      <w:r w:rsidRPr="005D61D7">
        <w:rPr>
          <w:b/>
          <w:color w:val="auto"/>
          <w:sz w:val="18"/>
          <w:szCs w:val="28"/>
        </w:rPr>
        <w:t>AVG</w:t>
      </w:r>
      <w:r w:rsidR="00D14C5D">
        <w:rPr>
          <w:b/>
          <w:color w:val="auto"/>
          <w:sz w:val="18"/>
          <w:szCs w:val="28"/>
        </w:rPr>
        <w:t xml:space="preserve"> – </w:t>
      </w:r>
      <w:r w:rsidR="00D14C5D">
        <w:rPr>
          <w:color w:val="auto"/>
          <w:sz w:val="18"/>
          <w:szCs w:val="28"/>
        </w:rPr>
        <w:t>calculates the average (arithmetic mean) of a set of values</w:t>
      </w:r>
    </w:p>
    <w:p w:rsidR="00EC04C3" w:rsidRPr="004070E9" w:rsidRDefault="00EC04C3" w:rsidP="009C789C">
      <w:pPr>
        <w:pStyle w:val="TableText"/>
        <w:spacing w:line="276" w:lineRule="auto"/>
        <w:jc w:val="both"/>
        <w:rPr>
          <w:color w:val="auto"/>
          <w:sz w:val="18"/>
          <w:szCs w:val="28"/>
        </w:rPr>
      </w:pPr>
      <w:r w:rsidRPr="005D61D7">
        <w:rPr>
          <w:b/>
          <w:color w:val="auto"/>
          <w:sz w:val="18"/>
          <w:szCs w:val="28"/>
        </w:rPr>
        <w:t>MIN</w:t>
      </w:r>
      <w:r w:rsidR="004070E9">
        <w:rPr>
          <w:b/>
          <w:color w:val="auto"/>
          <w:sz w:val="18"/>
          <w:szCs w:val="28"/>
        </w:rPr>
        <w:t xml:space="preserve"> – </w:t>
      </w:r>
      <w:r w:rsidR="004070E9">
        <w:rPr>
          <w:color w:val="auto"/>
          <w:sz w:val="18"/>
          <w:szCs w:val="28"/>
        </w:rPr>
        <w:t>returns the smallest value in a set of values</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MAX</w:t>
      </w:r>
      <w:r w:rsidR="004070E9">
        <w:rPr>
          <w:b/>
          <w:color w:val="auto"/>
          <w:sz w:val="18"/>
          <w:szCs w:val="28"/>
        </w:rPr>
        <w:t xml:space="preserve"> - </w:t>
      </w:r>
      <w:r w:rsidR="004070E9">
        <w:rPr>
          <w:color w:val="auto"/>
          <w:sz w:val="18"/>
          <w:szCs w:val="28"/>
        </w:rPr>
        <w:t>returns the largest value in a set of values</w:t>
      </w:r>
    </w:p>
    <w:p w:rsidR="00EC04C3" w:rsidRPr="004070E9" w:rsidRDefault="00EC04C3" w:rsidP="009C789C">
      <w:pPr>
        <w:pStyle w:val="TableText"/>
        <w:spacing w:line="276" w:lineRule="auto"/>
        <w:jc w:val="both"/>
        <w:rPr>
          <w:color w:val="auto"/>
          <w:sz w:val="18"/>
          <w:szCs w:val="28"/>
        </w:rPr>
      </w:pPr>
      <w:r w:rsidRPr="005D61D7">
        <w:rPr>
          <w:b/>
          <w:color w:val="auto"/>
          <w:sz w:val="18"/>
          <w:szCs w:val="28"/>
        </w:rPr>
        <w:t>DISTINCT</w:t>
      </w:r>
      <w:r w:rsidR="004070E9">
        <w:rPr>
          <w:b/>
          <w:color w:val="auto"/>
          <w:sz w:val="18"/>
          <w:szCs w:val="28"/>
        </w:rPr>
        <w:t xml:space="preserve"> – </w:t>
      </w:r>
      <w:r w:rsidR="004070E9">
        <w:rPr>
          <w:color w:val="auto"/>
          <w:sz w:val="18"/>
          <w:szCs w:val="28"/>
        </w:rPr>
        <w:t>selects unique values from a column</w:t>
      </w:r>
    </w:p>
    <w:p w:rsidR="004070E9" w:rsidRDefault="00EC04C3" w:rsidP="009C789C">
      <w:pPr>
        <w:pStyle w:val="TableText"/>
        <w:spacing w:line="276" w:lineRule="auto"/>
        <w:jc w:val="both"/>
        <w:rPr>
          <w:b/>
          <w:color w:val="auto"/>
          <w:sz w:val="18"/>
          <w:szCs w:val="28"/>
        </w:rPr>
      </w:pPr>
      <w:r w:rsidRPr="005D61D7">
        <w:rPr>
          <w:b/>
          <w:color w:val="auto"/>
          <w:sz w:val="18"/>
          <w:szCs w:val="28"/>
        </w:rPr>
        <w:t>WHERE</w:t>
      </w:r>
      <w:r w:rsidR="004070E9">
        <w:rPr>
          <w:b/>
          <w:color w:val="auto"/>
          <w:sz w:val="18"/>
          <w:szCs w:val="28"/>
        </w:rPr>
        <w:t xml:space="preserve"> – </w:t>
      </w:r>
      <w:r w:rsidR="004070E9">
        <w:rPr>
          <w:color w:val="auto"/>
          <w:sz w:val="18"/>
          <w:szCs w:val="28"/>
        </w:rPr>
        <w:t>filters records based on a specified condition</w:t>
      </w:r>
      <w:r w:rsidR="004070E9" w:rsidRPr="005D61D7">
        <w:rPr>
          <w:b/>
          <w:color w:val="auto"/>
          <w:sz w:val="18"/>
          <w:szCs w:val="28"/>
        </w:rPr>
        <w:t xml:space="preserve"> </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AND</w:t>
      </w:r>
      <w:r w:rsidR="00B17DE4">
        <w:rPr>
          <w:b/>
          <w:color w:val="auto"/>
          <w:sz w:val="18"/>
          <w:szCs w:val="28"/>
        </w:rPr>
        <w:t xml:space="preserve"> – </w:t>
      </w:r>
      <w:r w:rsidR="00B17DE4">
        <w:rPr>
          <w:color w:val="auto"/>
          <w:sz w:val="18"/>
          <w:szCs w:val="28"/>
        </w:rPr>
        <w:t>combines multiple conditions in a WHERE clause</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OR</w:t>
      </w:r>
      <w:r w:rsidR="00B17DE4">
        <w:rPr>
          <w:b/>
          <w:color w:val="auto"/>
          <w:sz w:val="18"/>
          <w:szCs w:val="28"/>
        </w:rPr>
        <w:t xml:space="preserve"> – </w:t>
      </w:r>
      <w:r w:rsidR="00B17DE4">
        <w:rPr>
          <w:color w:val="auto"/>
          <w:sz w:val="18"/>
          <w:szCs w:val="28"/>
        </w:rPr>
        <w:t>specifies multiple alternative conditions in a WHERE clause</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NOT</w:t>
      </w:r>
      <w:r w:rsidR="00B17DE4">
        <w:rPr>
          <w:b/>
          <w:color w:val="auto"/>
          <w:sz w:val="18"/>
          <w:szCs w:val="28"/>
        </w:rPr>
        <w:t xml:space="preserve"> – </w:t>
      </w:r>
      <w:r w:rsidR="00B17DE4">
        <w:rPr>
          <w:color w:val="auto"/>
          <w:sz w:val="18"/>
          <w:szCs w:val="28"/>
        </w:rPr>
        <w:t xml:space="preserve">negates a condition in a WHERE clause </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BETWEEN</w:t>
      </w:r>
      <w:r w:rsidR="00B17DE4">
        <w:rPr>
          <w:b/>
          <w:color w:val="auto"/>
          <w:sz w:val="18"/>
          <w:szCs w:val="28"/>
        </w:rPr>
        <w:t xml:space="preserve"> – </w:t>
      </w:r>
      <w:r w:rsidR="00B17DE4">
        <w:rPr>
          <w:color w:val="auto"/>
          <w:sz w:val="18"/>
          <w:szCs w:val="28"/>
        </w:rPr>
        <w:t xml:space="preserve">selects values within a specified range </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IN</w:t>
      </w:r>
      <w:r w:rsidR="00B17DE4">
        <w:rPr>
          <w:b/>
          <w:color w:val="auto"/>
          <w:sz w:val="18"/>
          <w:szCs w:val="28"/>
        </w:rPr>
        <w:t xml:space="preserve"> – </w:t>
      </w:r>
      <w:r w:rsidR="00B17DE4">
        <w:rPr>
          <w:color w:val="auto"/>
          <w:sz w:val="18"/>
          <w:szCs w:val="28"/>
        </w:rPr>
        <w:t xml:space="preserve">specifies multiple values for a column </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LIKE</w:t>
      </w:r>
      <w:r w:rsidR="00B17DE4">
        <w:rPr>
          <w:b/>
          <w:color w:val="auto"/>
          <w:sz w:val="18"/>
          <w:szCs w:val="28"/>
        </w:rPr>
        <w:t xml:space="preserve"> – </w:t>
      </w:r>
      <w:r w:rsidR="00B17DE4">
        <w:rPr>
          <w:color w:val="auto"/>
          <w:sz w:val="18"/>
          <w:szCs w:val="28"/>
        </w:rPr>
        <w:t>selects rows that match a specified pattern</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IS NULL</w:t>
      </w:r>
      <w:r w:rsidR="00B17DE4">
        <w:rPr>
          <w:b/>
          <w:color w:val="auto"/>
          <w:sz w:val="18"/>
          <w:szCs w:val="28"/>
        </w:rPr>
        <w:t xml:space="preserve"> – </w:t>
      </w:r>
      <w:r w:rsidR="00B17DE4">
        <w:rPr>
          <w:color w:val="auto"/>
          <w:sz w:val="18"/>
          <w:szCs w:val="28"/>
        </w:rPr>
        <w:t>checks for null values in a column</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IS NOT NULL</w:t>
      </w:r>
      <w:r w:rsidR="00B17DE4">
        <w:rPr>
          <w:b/>
          <w:color w:val="auto"/>
          <w:sz w:val="18"/>
          <w:szCs w:val="28"/>
        </w:rPr>
        <w:t xml:space="preserve"> – </w:t>
      </w:r>
      <w:r w:rsidR="00B17DE4">
        <w:rPr>
          <w:color w:val="auto"/>
          <w:sz w:val="18"/>
          <w:szCs w:val="28"/>
        </w:rPr>
        <w:t>checks for non-null values in a column</w:t>
      </w:r>
    </w:p>
    <w:p w:rsidR="000C453A" w:rsidRPr="00B17DE4" w:rsidRDefault="00EC04C3" w:rsidP="009C789C">
      <w:pPr>
        <w:pStyle w:val="TableText"/>
        <w:spacing w:line="276" w:lineRule="auto"/>
        <w:jc w:val="both"/>
        <w:rPr>
          <w:color w:val="auto"/>
          <w:sz w:val="18"/>
          <w:szCs w:val="28"/>
        </w:rPr>
      </w:pPr>
      <w:r w:rsidRPr="005D61D7">
        <w:rPr>
          <w:b/>
          <w:color w:val="auto"/>
          <w:sz w:val="18"/>
          <w:szCs w:val="28"/>
        </w:rPr>
        <w:t>EXISTS</w:t>
      </w:r>
      <w:r w:rsidR="00B17DE4">
        <w:rPr>
          <w:b/>
          <w:color w:val="auto"/>
          <w:sz w:val="18"/>
          <w:szCs w:val="28"/>
        </w:rPr>
        <w:t xml:space="preserve"> – </w:t>
      </w:r>
      <w:r w:rsidR="00B17DE4">
        <w:rPr>
          <w:color w:val="auto"/>
          <w:sz w:val="18"/>
          <w:szCs w:val="28"/>
        </w:rPr>
        <w:t>tests for the existence of any record in a subquery</w:t>
      </w:r>
    </w:p>
    <w:p w:rsidR="00EC04C3" w:rsidRPr="00B17DE4" w:rsidRDefault="00EC04C3" w:rsidP="009C789C">
      <w:pPr>
        <w:pStyle w:val="TableText"/>
        <w:spacing w:line="276" w:lineRule="auto"/>
        <w:jc w:val="both"/>
        <w:rPr>
          <w:color w:val="auto"/>
          <w:sz w:val="18"/>
          <w:szCs w:val="28"/>
        </w:rPr>
      </w:pPr>
      <w:r w:rsidRPr="005D61D7">
        <w:rPr>
          <w:b/>
          <w:color w:val="auto"/>
          <w:sz w:val="18"/>
          <w:szCs w:val="28"/>
        </w:rPr>
        <w:t>CASE</w:t>
      </w:r>
      <w:r w:rsidR="00B17DE4">
        <w:rPr>
          <w:b/>
          <w:color w:val="auto"/>
          <w:sz w:val="18"/>
          <w:szCs w:val="28"/>
        </w:rPr>
        <w:t xml:space="preserve"> </w:t>
      </w:r>
      <w:r w:rsidR="000B71C5">
        <w:rPr>
          <w:b/>
          <w:color w:val="auto"/>
          <w:sz w:val="18"/>
          <w:szCs w:val="28"/>
        </w:rPr>
        <w:t xml:space="preserve">- </w:t>
      </w:r>
      <w:r w:rsidR="000B71C5">
        <w:rPr>
          <w:color w:val="auto"/>
          <w:sz w:val="18"/>
          <w:szCs w:val="28"/>
        </w:rPr>
        <w:t>performs</w:t>
      </w:r>
      <w:r w:rsidR="00B17DE4">
        <w:rPr>
          <w:color w:val="auto"/>
          <w:sz w:val="18"/>
          <w:szCs w:val="28"/>
        </w:rPr>
        <w:t xml:space="preserve"> conditional logic in SQL statements </w:t>
      </w:r>
    </w:p>
    <w:p w:rsidR="00EC04C3" w:rsidRPr="007A3C80" w:rsidRDefault="00EC04C3" w:rsidP="009C789C">
      <w:pPr>
        <w:pStyle w:val="TableText"/>
        <w:spacing w:line="276" w:lineRule="auto"/>
        <w:jc w:val="both"/>
        <w:rPr>
          <w:color w:val="auto"/>
          <w:sz w:val="18"/>
          <w:szCs w:val="28"/>
        </w:rPr>
      </w:pPr>
      <w:r w:rsidRPr="005D61D7">
        <w:rPr>
          <w:b/>
          <w:color w:val="auto"/>
          <w:sz w:val="18"/>
          <w:szCs w:val="28"/>
        </w:rPr>
        <w:t>WHEN</w:t>
      </w:r>
      <w:r w:rsidR="007A3C80">
        <w:rPr>
          <w:b/>
          <w:color w:val="auto"/>
          <w:sz w:val="18"/>
          <w:szCs w:val="28"/>
        </w:rPr>
        <w:t xml:space="preserve"> – </w:t>
      </w:r>
      <w:r w:rsidR="007A3C80">
        <w:rPr>
          <w:color w:val="auto"/>
          <w:sz w:val="18"/>
          <w:szCs w:val="28"/>
        </w:rPr>
        <w:t>specifies condition in a CASE statements</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THEN</w:t>
      </w:r>
      <w:r w:rsidR="007A3C80">
        <w:rPr>
          <w:b/>
          <w:color w:val="auto"/>
          <w:sz w:val="18"/>
          <w:szCs w:val="28"/>
        </w:rPr>
        <w:t xml:space="preserve"> - </w:t>
      </w:r>
      <w:r w:rsidR="007A3C80">
        <w:rPr>
          <w:color w:val="auto"/>
          <w:sz w:val="18"/>
          <w:szCs w:val="28"/>
        </w:rPr>
        <w:t>specifies the result if a condition is true in a CASE statements</w:t>
      </w:r>
    </w:p>
    <w:p w:rsidR="00EC04C3" w:rsidRPr="007A3C80" w:rsidRDefault="00EC04C3" w:rsidP="009C789C">
      <w:pPr>
        <w:pStyle w:val="TableText"/>
        <w:spacing w:line="276" w:lineRule="auto"/>
        <w:jc w:val="both"/>
        <w:rPr>
          <w:color w:val="auto"/>
          <w:sz w:val="18"/>
          <w:szCs w:val="28"/>
        </w:rPr>
      </w:pPr>
      <w:r w:rsidRPr="005D61D7">
        <w:rPr>
          <w:b/>
          <w:color w:val="auto"/>
          <w:sz w:val="18"/>
          <w:szCs w:val="28"/>
        </w:rPr>
        <w:t>ELSE</w:t>
      </w:r>
      <w:r w:rsidR="007A3C80">
        <w:rPr>
          <w:b/>
          <w:color w:val="auto"/>
          <w:sz w:val="18"/>
          <w:szCs w:val="28"/>
        </w:rPr>
        <w:t xml:space="preserve"> - </w:t>
      </w:r>
      <w:r w:rsidR="007A3C80">
        <w:rPr>
          <w:color w:val="auto"/>
          <w:sz w:val="18"/>
          <w:szCs w:val="28"/>
        </w:rPr>
        <w:t>specifies the result if no condition is true in a CASE statements</w:t>
      </w:r>
    </w:p>
    <w:p w:rsidR="000C453A" w:rsidRPr="007A3C80" w:rsidRDefault="00EC04C3" w:rsidP="009C789C">
      <w:pPr>
        <w:pStyle w:val="TableText"/>
        <w:spacing w:line="276" w:lineRule="auto"/>
        <w:jc w:val="both"/>
        <w:rPr>
          <w:color w:val="auto"/>
          <w:sz w:val="18"/>
          <w:szCs w:val="28"/>
        </w:rPr>
      </w:pPr>
      <w:r w:rsidRPr="005D61D7">
        <w:rPr>
          <w:b/>
          <w:color w:val="auto"/>
          <w:sz w:val="18"/>
          <w:szCs w:val="28"/>
        </w:rPr>
        <w:t>END</w:t>
      </w:r>
      <w:r w:rsidR="007A3C80">
        <w:rPr>
          <w:b/>
          <w:color w:val="auto"/>
          <w:sz w:val="18"/>
          <w:szCs w:val="28"/>
        </w:rPr>
        <w:t xml:space="preserve"> – </w:t>
      </w:r>
      <w:r w:rsidR="007A3C80">
        <w:rPr>
          <w:color w:val="auto"/>
          <w:sz w:val="18"/>
          <w:szCs w:val="28"/>
        </w:rPr>
        <w:t>ends the CASE statement</w:t>
      </w:r>
    </w:p>
    <w:p w:rsidR="00EC04C3" w:rsidRPr="007A3C80" w:rsidRDefault="00EC04C3" w:rsidP="009C789C">
      <w:pPr>
        <w:pStyle w:val="TableText"/>
        <w:spacing w:line="276" w:lineRule="auto"/>
        <w:jc w:val="both"/>
        <w:rPr>
          <w:color w:val="auto"/>
          <w:sz w:val="18"/>
          <w:szCs w:val="28"/>
        </w:rPr>
      </w:pPr>
      <w:r w:rsidRPr="005D61D7">
        <w:rPr>
          <w:b/>
          <w:color w:val="auto"/>
          <w:sz w:val="18"/>
          <w:szCs w:val="28"/>
        </w:rPr>
        <w:t>PRIMARY KEY</w:t>
      </w:r>
      <w:r w:rsidR="007A3C80">
        <w:rPr>
          <w:b/>
          <w:color w:val="auto"/>
          <w:sz w:val="18"/>
          <w:szCs w:val="28"/>
        </w:rPr>
        <w:t xml:space="preserve"> – </w:t>
      </w:r>
      <w:r w:rsidR="007A3C80">
        <w:rPr>
          <w:color w:val="auto"/>
          <w:sz w:val="18"/>
          <w:szCs w:val="28"/>
        </w:rPr>
        <w:t>uniquely identifies each record in a table</w:t>
      </w:r>
    </w:p>
    <w:p w:rsidR="00EC04C3" w:rsidRPr="007A3C80" w:rsidRDefault="00EC04C3" w:rsidP="009C789C">
      <w:pPr>
        <w:pStyle w:val="TableText"/>
        <w:spacing w:line="276" w:lineRule="auto"/>
        <w:jc w:val="both"/>
        <w:rPr>
          <w:color w:val="auto"/>
          <w:sz w:val="18"/>
          <w:szCs w:val="28"/>
        </w:rPr>
      </w:pPr>
      <w:r w:rsidRPr="005D61D7">
        <w:rPr>
          <w:b/>
          <w:color w:val="auto"/>
          <w:sz w:val="18"/>
          <w:szCs w:val="28"/>
        </w:rPr>
        <w:t>FOREIGN KEY</w:t>
      </w:r>
      <w:r w:rsidR="007A3C80">
        <w:rPr>
          <w:b/>
          <w:color w:val="auto"/>
          <w:sz w:val="18"/>
          <w:szCs w:val="28"/>
        </w:rPr>
        <w:t xml:space="preserve"> – </w:t>
      </w:r>
      <w:r w:rsidR="007A3C80">
        <w:rPr>
          <w:color w:val="auto"/>
          <w:sz w:val="18"/>
          <w:szCs w:val="28"/>
        </w:rPr>
        <w:t>establishes a relationship between tables</w:t>
      </w:r>
    </w:p>
    <w:p w:rsidR="00EC04C3" w:rsidRPr="009067EF" w:rsidRDefault="00EC04C3" w:rsidP="009C789C">
      <w:pPr>
        <w:pStyle w:val="TableText"/>
        <w:spacing w:line="276" w:lineRule="auto"/>
        <w:jc w:val="both"/>
        <w:rPr>
          <w:color w:val="auto"/>
          <w:sz w:val="18"/>
          <w:szCs w:val="28"/>
        </w:rPr>
      </w:pPr>
      <w:r w:rsidRPr="005D61D7">
        <w:rPr>
          <w:b/>
          <w:color w:val="auto"/>
          <w:sz w:val="18"/>
          <w:szCs w:val="28"/>
        </w:rPr>
        <w:t>CONSTRAINT</w:t>
      </w:r>
      <w:r w:rsidR="009067EF">
        <w:rPr>
          <w:b/>
          <w:color w:val="auto"/>
          <w:sz w:val="18"/>
          <w:szCs w:val="28"/>
        </w:rPr>
        <w:t xml:space="preserve"> – </w:t>
      </w:r>
      <w:r w:rsidR="009067EF">
        <w:rPr>
          <w:color w:val="auto"/>
          <w:sz w:val="18"/>
          <w:szCs w:val="28"/>
        </w:rPr>
        <w:t>enforces rules for data in a table</w:t>
      </w:r>
    </w:p>
    <w:p w:rsidR="00EC04C3" w:rsidRPr="005E4464" w:rsidRDefault="00EC04C3" w:rsidP="009C789C">
      <w:pPr>
        <w:pStyle w:val="TableText"/>
        <w:spacing w:line="276" w:lineRule="auto"/>
        <w:jc w:val="both"/>
        <w:rPr>
          <w:color w:val="auto"/>
          <w:sz w:val="18"/>
          <w:szCs w:val="28"/>
        </w:rPr>
      </w:pPr>
      <w:r w:rsidRPr="005D61D7">
        <w:rPr>
          <w:b/>
          <w:color w:val="auto"/>
          <w:sz w:val="18"/>
          <w:szCs w:val="28"/>
        </w:rPr>
        <w:t>DEFAULT</w:t>
      </w:r>
      <w:r w:rsidR="009067EF">
        <w:rPr>
          <w:b/>
          <w:color w:val="auto"/>
          <w:sz w:val="18"/>
          <w:szCs w:val="28"/>
        </w:rPr>
        <w:t xml:space="preserve"> </w:t>
      </w:r>
      <w:r w:rsidR="005E4464">
        <w:rPr>
          <w:b/>
          <w:color w:val="auto"/>
          <w:sz w:val="18"/>
          <w:szCs w:val="28"/>
        </w:rPr>
        <w:t>–</w:t>
      </w:r>
      <w:r w:rsidR="009067EF">
        <w:rPr>
          <w:b/>
          <w:color w:val="auto"/>
          <w:sz w:val="18"/>
          <w:szCs w:val="28"/>
        </w:rPr>
        <w:t xml:space="preserve"> </w:t>
      </w:r>
      <w:r w:rsidR="005E4464">
        <w:rPr>
          <w:color w:val="auto"/>
          <w:sz w:val="18"/>
          <w:szCs w:val="28"/>
        </w:rPr>
        <w:t>specifies a default value for a column</w:t>
      </w:r>
    </w:p>
    <w:p w:rsidR="00EC04C3" w:rsidRPr="005E4464" w:rsidRDefault="00EC04C3" w:rsidP="009C789C">
      <w:pPr>
        <w:pStyle w:val="TableText"/>
        <w:spacing w:line="276" w:lineRule="auto"/>
        <w:jc w:val="both"/>
        <w:rPr>
          <w:color w:val="auto"/>
          <w:sz w:val="18"/>
          <w:szCs w:val="28"/>
        </w:rPr>
      </w:pPr>
      <w:r w:rsidRPr="005D61D7">
        <w:rPr>
          <w:b/>
          <w:color w:val="auto"/>
          <w:sz w:val="18"/>
          <w:szCs w:val="28"/>
        </w:rPr>
        <w:t>NOT NULL</w:t>
      </w:r>
      <w:r w:rsidR="005E4464">
        <w:rPr>
          <w:b/>
          <w:color w:val="auto"/>
          <w:sz w:val="18"/>
          <w:szCs w:val="28"/>
        </w:rPr>
        <w:t xml:space="preserve"> – </w:t>
      </w:r>
      <w:r w:rsidR="005E4464">
        <w:rPr>
          <w:color w:val="auto"/>
          <w:sz w:val="18"/>
          <w:szCs w:val="28"/>
        </w:rPr>
        <w:t>ensures that a column cannot contain NULL values</w:t>
      </w:r>
    </w:p>
    <w:p w:rsidR="00EC04C3" w:rsidRPr="005E4464" w:rsidRDefault="00EC04C3" w:rsidP="009C789C">
      <w:pPr>
        <w:pStyle w:val="TableText"/>
        <w:spacing w:line="276" w:lineRule="auto"/>
        <w:jc w:val="both"/>
        <w:rPr>
          <w:color w:val="auto"/>
          <w:sz w:val="18"/>
          <w:szCs w:val="28"/>
        </w:rPr>
      </w:pPr>
      <w:r w:rsidRPr="005D61D7">
        <w:rPr>
          <w:b/>
          <w:color w:val="auto"/>
          <w:sz w:val="18"/>
          <w:szCs w:val="28"/>
        </w:rPr>
        <w:t>UNIQUE</w:t>
      </w:r>
      <w:r w:rsidR="005E4464">
        <w:rPr>
          <w:b/>
          <w:color w:val="auto"/>
          <w:sz w:val="18"/>
          <w:szCs w:val="28"/>
        </w:rPr>
        <w:t xml:space="preserve"> - </w:t>
      </w:r>
      <w:r w:rsidR="005E4464">
        <w:rPr>
          <w:color w:val="auto"/>
          <w:sz w:val="18"/>
          <w:szCs w:val="28"/>
        </w:rPr>
        <w:t>ensures that all values in a column are unique</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CHECK</w:t>
      </w:r>
      <w:r w:rsidR="005E4464">
        <w:rPr>
          <w:b/>
          <w:color w:val="auto"/>
          <w:sz w:val="18"/>
          <w:szCs w:val="28"/>
        </w:rPr>
        <w:t xml:space="preserve"> – </w:t>
      </w:r>
      <w:r w:rsidR="005E4464">
        <w:rPr>
          <w:color w:val="auto"/>
          <w:sz w:val="18"/>
          <w:szCs w:val="28"/>
        </w:rPr>
        <w:t>enforces a condition on the values in a column</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CASCADE</w:t>
      </w:r>
      <w:r w:rsidR="005E4464">
        <w:rPr>
          <w:b/>
          <w:color w:val="auto"/>
          <w:sz w:val="18"/>
          <w:szCs w:val="28"/>
        </w:rPr>
        <w:t xml:space="preserve"> </w:t>
      </w:r>
      <w:r w:rsidR="005E4464">
        <w:rPr>
          <w:b/>
          <w:color w:val="auto"/>
          <w:sz w:val="18"/>
          <w:szCs w:val="28"/>
        </w:rPr>
        <w:softHyphen/>
      </w:r>
      <w:r w:rsidR="00893E11">
        <w:rPr>
          <w:b/>
          <w:color w:val="auto"/>
          <w:sz w:val="18"/>
          <w:szCs w:val="28"/>
        </w:rPr>
        <w:t xml:space="preserve">– </w:t>
      </w:r>
      <w:r w:rsidR="00893E11">
        <w:rPr>
          <w:color w:val="auto"/>
          <w:sz w:val="18"/>
          <w:szCs w:val="28"/>
        </w:rPr>
        <w:t>automatically performs a specified action on related records</w:t>
      </w:r>
    </w:p>
    <w:p w:rsidR="00EC04C3" w:rsidRPr="00893E11" w:rsidRDefault="00EC04C3" w:rsidP="009C789C">
      <w:pPr>
        <w:pStyle w:val="TableText"/>
        <w:spacing w:line="276" w:lineRule="auto"/>
        <w:jc w:val="both"/>
        <w:rPr>
          <w:color w:val="auto"/>
          <w:sz w:val="18"/>
          <w:szCs w:val="28"/>
        </w:rPr>
      </w:pPr>
      <w:r w:rsidRPr="005D61D7">
        <w:rPr>
          <w:b/>
          <w:color w:val="auto"/>
          <w:sz w:val="18"/>
          <w:szCs w:val="28"/>
        </w:rPr>
        <w:t>SET NULL</w:t>
      </w:r>
      <w:r w:rsidR="00893E11">
        <w:rPr>
          <w:b/>
          <w:color w:val="auto"/>
          <w:sz w:val="18"/>
          <w:szCs w:val="28"/>
        </w:rPr>
        <w:t xml:space="preserve"> – </w:t>
      </w:r>
      <w:r w:rsidR="00893E11">
        <w:rPr>
          <w:color w:val="auto"/>
          <w:sz w:val="18"/>
          <w:szCs w:val="28"/>
        </w:rPr>
        <w:t>sets the value of foreign key columns to</w:t>
      </w:r>
      <w:r w:rsidR="00A11477">
        <w:rPr>
          <w:color w:val="auto"/>
          <w:sz w:val="18"/>
          <w:szCs w:val="28"/>
        </w:rPr>
        <w:t xml:space="preserve"> NULL</w:t>
      </w:r>
      <w:r w:rsidR="00893E11">
        <w:rPr>
          <w:color w:val="auto"/>
          <w:sz w:val="18"/>
          <w:szCs w:val="28"/>
        </w:rPr>
        <w:t xml:space="preserve"> value when a referenced record is deleted</w:t>
      </w:r>
    </w:p>
    <w:p w:rsidR="00EC04C3" w:rsidRPr="005D61D7" w:rsidRDefault="00EC04C3" w:rsidP="009C789C">
      <w:pPr>
        <w:pStyle w:val="TableText"/>
        <w:spacing w:line="276" w:lineRule="auto"/>
        <w:jc w:val="both"/>
        <w:rPr>
          <w:b/>
          <w:color w:val="auto"/>
          <w:sz w:val="18"/>
          <w:szCs w:val="28"/>
        </w:rPr>
      </w:pPr>
      <w:r w:rsidRPr="005D61D7">
        <w:rPr>
          <w:b/>
          <w:color w:val="auto"/>
          <w:sz w:val="18"/>
          <w:szCs w:val="28"/>
        </w:rPr>
        <w:t>SET DEFAULT</w:t>
      </w:r>
      <w:r w:rsidR="00893E11">
        <w:rPr>
          <w:b/>
          <w:color w:val="auto"/>
          <w:sz w:val="18"/>
          <w:szCs w:val="28"/>
        </w:rPr>
        <w:t xml:space="preserve"> – </w:t>
      </w:r>
      <w:r w:rsidR="00893E11">
        <w:rPr>
          <w:color w:val="auto"/>
          <w:sz w:val="18"/>
          <w:szCs w:val="28"/>
        </w:rPr>
        <w:t>sets the value of foreign key columns to their default value when a referenced record is deleted</w:t>
      </w:r>
    </w:p>
    <w:p w:rsidR="00977B16" w:rsidRDefault="00EC04C3" w:rsidP="009C789C">
      <w:pPr>
        <w:pStyle w:val="TableText"/>
        <w:spacing w:line="276" w:lineRule="auto"/>
        <w:jc w:val="both"/>
        <w:rPr>
          <w:color w:val="auto"/>
          <w:sz w:val="18"/>
          <w:szCs w:val="28"/>
        </w:rPr>
      </w:pPr>
      <w:r w:rsidRPr="005D61D7">
        <w:rPr>
          <w:b/>
          <w:color w:val="auto"/>
          <w:sz w:val="18"/>
          <w:szCs w:val="28"/>
        </w:rPr>
        <w:t>NO ACTION</w:t>
      </w:r>
      <w:r w:rsidR="00A11477">
        <w:rPr>
          <w:b/>
          <w:color w:val="auto"/>
          <w:sz w:val="18"/>
          <w:szCs w:val="28"/>
        </w:rPr>
        <w:t xml:space="preserve"> – </w:t>
      </w:r>
      <w:r w:rsidR="00A11477">
        <w:rPr>
          <w:color w:val="auto"/>
          <w:sz w:val="18"/>
          <w:szCs w:val="28"/>
        </w:rPr>
        <w:t>specifies that no action should be taken on related records when a referenced record is deleted.</w:t>
      </w:r>
    </w:p>
    <w:p w:rsidR="00D90CCA" w:rsidRDefault="00FA4E7A" w:rsidP="00FA4E7A">
      <w:pPr>
        <w:pStyle w:val="TableText"/>
        <w:rPr>
          <w:b/>
          <w:color w:val="auto"/>
          <w:sz w:val="32"/>
        </w:rPr>
      </w:pPr>
      <w:r w:rsidRPr="00FA4E7A">
        <w:rPr>
          <w:b/>
          <w:color w:val="auto"/>
          <w:sz w:val="32"/>
        </w:rPr>
        <w:lastRenderedPageBreak/>
        <w:t>SQL PRACTICES</w:t>
      </w:r>
    </w:p>
    <w:p w:rsidR="00302E28" w:rsidRPr="00302E28" w:rsidRDefault="00302E28" w:rsidP="00302E28">
      <w:pPr>
        <w:pStyle w:val="TableText"/>
        <w:jc w:val="both"/>
        <w:rPr>
          <w:color w:val="auto"/>
        </w:rPr>
      </w:pPr>
      <w:r w:rsidRPr="00302E28">
        <w:rPr>
          <w:color w:val="auto"/>
        </w:rPr>
        <w:t xml:space="preserve">In this series, we will be using the MySQL Workbench. </w:t>
      </w:r>
    </w:p>
    <w:p w:rsidR="00302E28" w:rsidRDefault="00302E28" w:rsidP="00302E28">
      <w:pPr>
        <w:pStyle w:val="TableText"/>
        <w:jc w:val="both"/>
        <w:rPr>
          <w:color w:val="auto"/>
        </w:rPr>
      </w:pPr>
      <w:r w:rsidRPr="00302E28">
        <w:rPr>
          <w:color w:val="auto"/>
        </w:rPr>
        <w:t>MySQL Workbench is the official graphical user interface (GUI) tool for MySQL. It allows you to design, create, and browse your database schemas with database objects and insert data as well as design and run SQL queries to work with stored data. You can also migrate schemas and data from other database vendors to your MySQL database.</w:t>
      </w:r>
    </w:p>
    <w:p w:rsidR="00302E28" w:rsidRPr="00302E28" w:rsidRDefault="00302E28" w:rsidP="00302E28">
      <w:pPr>
        <w:pStyle w:val="TableText"/>
        <w:jc w:val="both"/>
        <w:rPr>
          <w:color w:val="auto"/>
        </w:rPr>
      </w:pPr>
    </w:p>
    <w:p w:rsidR="00D90CCA" w:rsidRPr="00FA4E7A" w:rsidRDefault="00D90CCA" w:rsidP="00FA4E7A">
      <w:pPr>
        <w:pStyle w:val="TableText"/>
        <w:rPr>
          <w:b/>
          <w:color w:val="auto"/>
          <w:sz w:val="32"/>
        </w:rPr>
      </w:pPr>
      <w:r>
        <w:rPr>
          <w:b/>
          <w:noProof/>
          <w:color w:val="auto"/>
          <w:sz w:val="32"/>
        </w:rPr>
        <w:drawing>
          <wp:inline distT="0" distB="0" distL="0" distR="0">
            <wp:extent cx="5349240" cy="30073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16"/>
                    <a:stretch>
                      <a:fillRect/>
                    </a:stretch>
                  </pic:blipFill>
                  <pic:spPr>
                    <a:xfrm>
                      <a:off x="0" y="0"/>
                      <a:ext cx="5349240" cy="3007360"/>
                    </a:xfrm>
                    <a:prstGeom prst="rect">
                      <a:avLst/>
                    </a:prstGeom>
                  </pic:spPr>
                </pic:pic>
              </a:graphicData>
            </a:graphic>
          </wp:inline>
        </w:drawing>
      </w:r>
    </w:p>
    <w:p w:rsidR="00FA4E7A" w:rsidRDefault="00FA4E7A"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p>
    <w:p w:rsidR="00D90CCA" w:rsidRDefault="004D3C15" w:rsidP="009C789C">
      <w:pPr>
        <w:pStyle w:val="TableText"/>
        <w:spacing w:line="276" w:lineRule="auto"/>
        <w:jc w:val="both"/>
        <w:rPr>
          <w:b/>
          <w:color w:val="auto"/>
          <w:sz w:val="18"/>
          <w:szCs w:val="28"/>
        </w:rPr>
      </w:pPr>
      <w:r>
        <w:rPr>
          <w:b/>
          <w:noProof/>
          <w:color w:val="auto"/>
          <w:sz w:val="18"/>
          <w:szCs w:val="28"/>
        </w:rPr>
        <w:lastRenderedPageBreak/>
        <w:drawing>
          <wp:inline distT="0" distB="0" distL="0" distR="0">
            <wp:extent cx="5349240" cy="30073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7"/>
                    <a:stretch>
                      <a:fillRect/>
                    </a:stretch>
                  </pic:blipFill>
                  <pic:spPr>
                    <a:xfrm>
                      <a:off x="0" y="0"/>
                      <a:ext cx="5349240" cy="3007360"/>
                    </a:xfrm>
                    <a:prstGeom prst="rect">
                      <a:avLst/>
                    </a:prstGeom>
                  </pic:spPr>
                </pic:pic>
              </a:graphicData>
            </a:graphic>
          </wp:inline>
        </w:drawing>
      </w:r>
    </w:p>
    <w:p w:rsidR="00302E28" w:rsidRDefault="00302E28" w:rsidP="009C789C">
      <w:pPr>
        <w:pStyle w:val="TableText"/>
        <w:spacing w:line="276" w:lineRule="auto"/>
        <w:jc w:val="both"/>
        <w:rPr>
          <w:b/>
          <w:color w:val="auto"/>
          <w:sz w:val="18"/>
          <w:szCs w:val="28"/>
        </w:rPr>
      </w:pPr>
    </w:p>
    <w:p w:rsidR="00302E28" w:rsidRDefault="00302E28" w:rsidP="009C789C">
      <w:pPr>
        <w:pStyle w:val="TableText"/>
        <w:spacing w:line="276" w:lineRule="auto"/>
        <w:jc w:val="both"/>
        <w:rPr>
          <w:b/>
          <w:color w:val="auto"/>
          <w:sz w:val="18"/>
          <w:szCs w:val="28"/>
        </w:rPr>
      </w:pPr>
    </w:p>
    <w:p w:rsidR="00302E28" w:rsidRPr="00302E28" w:rsidRDefault="00302E28" w:rsidP="009C789C">
      <w:pPr>
        <w:pStyle w:val="TableText"/>
        <w:spacing w:line="276" w:lineRule="auto"/>
        <w:jc w:val="both"/>
        <w:rPr>
          <w:color w:val="auto"/>
          <w:sz w:val="18"/>
          <w:szCs w:val="28"/>
        </w:rPr>
      </w:pPr>
      <w:r w:rsidRPr="00302E28">
        <w:rPr>
          <w:color w:val="auto"/>
          <w:sz w:val="18"/>
          <w:szCs w:val="28"/>
        </w:rPr>
        <w:t>Students should create the following Database.</w:t>
      </w:r>
    </w:p>
    <w:p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extent cx="5349240" cy="33901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png"/>
                    <pic:cNvPicPr/>
                  </pic:nvPicPr>
                  <pic:blipFill>
                    <a:blip r:embed="rId18"/>
                    <a:stretch>
                      <a:fillRect/>
                    </a:stretch>
                  </pic:blipFill>
                  <pic:spPr>
                    <a:xfrm>
                      <a:off x="0" y="0"/>
                      <a:ext cx="5353217" cy="3392701"/>
                    </a:xfrm>
                    <a:prstGeom prst="rect">
                      <a:avLst/>
                    </a:prstGeom>
                  </pic:spPr>
                </pic:pic>
              </a:graphicData>
            </a:graphic>
          </wp:inline>
        </w:drawing>
      </w: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extent cx="5349240" cy="30073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9"/>
                    <a:stretch>
                      <a:fillRect/>
                    </a:stretch>
                  </pic:blipFill>
                  <pic:spPr>
                    <a:xfrm>
                      <a:off x="0" y="0"/>
                      <a:ext cx="5349240" cy="3007360"/>
                    </a:xfrm>
                    <a:prstGeom prst="rect">
                      <a:avLst/>
                    </a:prstGeom>
                  </pic:spPr>
                </pic:pic>
              </a:graphicData>
            </a:graphic>
          </wp:inline>
        </w:drawing>
      </w: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extent cx="5349240" cy="212209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rotWithShape="1">
                    <a:blip r:embed="rId20"/>
                    <a:srcRect b="29436"/>
                    <a:stretch/>
                  </pic:blipFill>
                  <pic:spPr bwMode="auto">
                    <a:xfrm>
                      <a:off x="0" y="0"/>
                      <a:ext cx="5349240" cy="2122098"/>
                    </a:xfrm>
                    <a:prstGeom prst="rect">
                      <a:avLst/>
                    </a:prstGeom>
                    <a:ln>
                      <a:noFill/>
                    </a:ln>
                    <a:extLst>
                      <a:ext uri="{53640926-AAD7-44D8-BBD7-CCE9431645EC}">
                        <a14:shadowObscured xmlns:a14="http://schemas.microsoft.com/office/drawing/2010/main"/>
                      </a:ext>
                    </a:extLst>
                  </pic:spPr>
                </pic:pic>
              </a:graphicData>
            </a:graphic>
          </wp:inline>
        </w:drawing>
      </w:r>
    </w:p>
    <w:p w:rsidR="004D3C15" w:rsidRDefault="004D3C15" w:rsidP="009C789C">
      <w:pPr>
        <w:pStyle w:val="TableText"/>
        <w:spacing w:line="276" w:lineRule="auto"/>
        <w:jc w:val="both"/>
        <w:rPr>
          <w:b/>
          <w:color w:val="auto"/>
          <w:sz w:val="18"/>
          <w:szCs w:val="28"/>
        </w:rPr>
      </w:pPr>
    </w:p>
    <w:p w:rsidR="00BE5F8B" w:rsidRDefault="00BE5F8B" w:rsidP="009C789C">
      <w:pPr>
        <w:pStyle w:val="TableText"/>
        <w:spacing w:line="276" w:lineRule="auto"/>
        <w:jc w:val="both"/>
        <w:rPr>
          <w:b/>
          <w:color w:val="auto"/>
          <w:sz w:val="18"/>
          <w:szCs w:val="28"/>
        </w:rPr>
      </w:pPr>
    </w:p>
    <w:p w:rsidR="00BE5F8B" w:rsidRDefault="00BE5F8B"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r>
        <w:rPr>
          <w:b/>
          <w:noProof/>
          <w:color w:val="auto"/>
          <w:sz w:val="18"/>
          <w:szCs w:val="28"/>
        </w:rPr>
        <w:lastRenderedPageBreak/>
        <w:drawing>
          <wp:inline distT="0" distB="0" distL="0" distR="0">
            <wp:extent cx="5349240" cy="25016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png"/>
                    <pic:cNvPicPr/>
                  </pic:nvPicPr>
                  <pic:blipFill rotWithShape="1">
                    <a:blip r:embed="rId21"/>
                    <a:srcRect l="-967" t="-1147" r="967" b="17962"/>
                    <a:stretch/>
                  </pic:blipFill>
                  <pic:spPr bwMode="auto">
                    <a:xfrm>
                      <a:off x="0" y="0"/>
                      <a:ext cx="5349240" cy="2501660"/>
                    </a:xfrm>
                    <a:prstGeom prst="rect">
                      <a:avLst/>
                    </a:prstGeom>
                    <a:ln>
                      <a:noFill/>
                    </a:ln>
                    <a:extLst>
                      <a:ext uri="{53640926-AAD7-44D8-BBD7-CCE9431645EC}">
                        <a14:shadowObscured xmlns:a14="http://schemas.microsoft.com/office/drawing/2010/main"/>
                      </a:ext>
                    </a:extLst>
                  </pic:spPr>
                </pic:pic>
              </a:graphicData>
            </a:graphic>
          </wp:inline>
        </w:drawing>
      </w:r>
    </w:p>
    <w:p w:rsidR="004D3C15" w:rsidRDefault="004D3C15" w:rsidP="009C789C">
      <w:pPr>
        <w:pStyle w:val="TableText"/>
        <w:spacing w:line="276" w:lineRule="auto"/>
        <w:jc w:val="both"/>
        <w:rPr>
          <w:b/>
          <w:color w:val="auto"/>
          <w:sz w:val="18"/>
          <w:szCs w:val="28"/>
        </w:rPr>
      </w:pPr>
    </w:p>
    <w:p w:rsidR="004D3C15" w:rsidRDefault="004D3C15" w:rsidP="009C789C">
      <w:pPr>
        <w:pStyle w:val="TableText"/>
        <w:spacing w:line="276" w:lineRule="auto"/>
        <w:jc w:val="both"/>
        <w:rPr>
          <w:b/>
          <w:color w:val="auto"/>
          <w:sz w:val="18"/>
          <w:szCs w:val="28"/>
        </w:rPr>
      </w:pPr>
    </w:p>
    <w:p w:rsidR="00DF7637" w:rsidRDefault="00DF7637" w:rsidP="009C789C">
      <w:pPr>
        <w:pStyle w:val="TableText"/>
        <w:spacing w:line="276" w:lineRule="auto"/>
        <w:jc w:val="both"/>
        <w:rPr>
          <w:b/>
          <w:color w:val="auto"/>
          <w:sz w:val="18"/>
          <w:szCs w:val="28"/>
        </w:rPr>
      </w:pPr>
      <w:r>
        <w:rPr>
          <w:b/>
          <w:noProof/>
          <w:color w:val="auto"/>
          <w:sz w:val="18"/>
          <w:szCs w:val="28"/>
        </w:rPr>
        <w:drawing>
          <wp:inline distT="0" distB="0" distL="0" distR="0">
            <wp:extent cx="5347970" cy="228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png"/>
                    <pic:cNvPicPr/>
                  </pic:nvPicPr>
                  <pic:blipFill rotWithShape="1">
                    <a:blip r:embed="rId22"/>
                    <a:srcRect t="3773" b="19314"/>
                    <a:stretch/>
                  </pic:blipFill>
                  <pic:spPr bwMode="auto">
                    <a:xfrm>
                      <a:off x="0" y="0"/>
                      <a:ext cx="5350656" cy="2287148"/>
                    </a:xfrm>
                    <a:prstGeom prst="rect">
                      <a:avLst/>
                    </a:prstGeom>
                    <a:ln>
                      <a:noFill/>
                    </a:ln>
                    <a:extLst>
                      <a:ext uri="{53640926-AAD7-44D8-BBD7-CCE9431645EC}">
                        <a14:shadowObscured xmlns:a14="http://schemas.microsoft.com/office/drawing/2010/main"/>
                      </a:ext>
                    </a:extLst>
                  </pic:spPr>
                </pic:pic>
              </a:graphicData>
            </a:graphic>
          </wp:inline>
        </w:drawing>
      </w:r>
    </w:p>
    <w:p w:rsidR="00302E28" w:rsidRDefault="00302E28" w:rsidP="009C789C">
      <w:pPr>
        <w:pStyle w:val="TableText"/>
        <w:spacing w:line="276" w:lineRule="auto"/>
        <w:jc w:val="both"/>
        <w:rPr>
          <w:b/>
          <w:color w:val="auto"/>
          <w:sz w:val="18"/>
          <w:szCs w:val="28"/>
        </w:rPr>
      </w:pPr>
    </w:p>
    <w:p w:rsidR="00302E28" w:rsidRPr="005D61D7" w:rsidRDefault="00302E28" w:rsidP="009C789C">
      <w:pPr>
        <w:pStyle w:val="TableText"/>
        <w:spacing w:line="276" w:lineRule="auto"/>
        <w:jc w:val="both"/>
        <w:rPr>
          <w:b/>
          <w:color w:val="auto"/>
          <w:sz w:val="18"/>
          <w:szCs w:val="28"/>
        </w:rPr>
      </w:pPr>
    </w:p>
    <w:p w:rsidR="00F01F1B" w:rsidRDefault="00F01F1B" w:rsidP="00F01F1B">
      <w:pPr>
        <w:pStyle w:val="Heading1"/>
        <w:rPr>
          <w:color w:val="FF0000"/>
        </w:rPr>
      </w:pPr>
      <w:r w:rsidRPr="000D528D">
        <w:rPr>
          <w:color w:val="00B050"/>
          <w:sz w:val="96"/>
        </w:rPr>
        <w:lastRenderedPageBreak/>
        <w:t>2</w:t>
      </w:r>
      <w:r>
        <w:rPr>
          <w:color w:val="FF0000"/>
        </w:rPr>
        <w:t xml:space="preserve"> </w:t>
      </w:r>
      <w:r w:rsidRPr="00EF71FB">
        <w:rPr>
          <w:color w:val="00B050"/>
        </w:rPr>
        <w:t>MICROSOFT EXCEL</w:t>
      </w:r>
    </w:p>
    <w:p w:rsidR="00EF71FB" w:rsidRDefault="00EF71FB" w:rsidP="00EF71FB">
      <w:pPr>
        <w:jc w:val="both"/>
        <w:rPr>
          <w:b/>
          <w:color w:val="auto"/>
        </w:rPr>
      </w:pPr>
      <w:r>
        <w:rPr>
          <w:b/>
          <w:color w:val="auto"/>
        </w:rPr>
        <w:t>Excel is a powerful tool for data analysis that enable users to manipulate, analyze, and visualize large and complex amounts of data quickly</w:t>
      </w:r>
      <w:r w:rsidRPr="004D7C9F">
        <w:rPr>
          <w:b/>
          <w:color w:val="auto"/>
        </w:rPr>
        <w:t>. In this article, we will be looking at the following:</w:t>
      </w:r>
    </w:p>
    <w:p w:rsidR="00711798" w:rsidRPr="00711798" w:rsidRDefault="00711798" w:rsidP="00EF71FB">
      <w:pPr>
        <w:pStyle w:val="ListParagraph"/>
        <w:numPr>
          <w:ilvl w:val="0"/>
          <w:numId w:val="14"/>
        </w:numPr>
        <w:jc w:val="both"/>
        <w:rPr>
          <w:b/>
          <w:color w:val="auto"/>
        </w:rPr>
      </w:pPr>
      <w:r>
        <w:rPr>
          <w:color w:val="auto"/>
          <w:sz w:val="32"/>
        </w:rPr>
        <w:t>FORMULAS AND FUNCTIONS</w:t>
      </w:r>
    </w:p>
    <w:p w:rsidR="00EF71FB" w:rsidRPr="00711798" w:rsidRDefault="00711798" w:rsidP="00711798">
      <w:pPr>
        <w:pStyle w:val="ListParagraph"/>
        <w:numPr>
          <w:ilvl w:val="0"/>
          <w:numId w:val="14"/>
        </w:numPr>
        <w:jc w:val="both"/>
        <w:rPr>
          <w:b/>
          <w:color w:val="auto"/>
        </w:rPr>
      </w:pPr>
      <w:r>
        <w:rPr>
          <w:color w:val="auto"/>
          <w:sz w:val="32"/>
        </w:rPr>
        <w:t xml:space="preserve"> </w:t>
      </w:r>
      <w:r w:rsidR="00EF71FB">
        <w:rPr>
          <w:color w:val="auto"/>
          <w:sz w:val="32"/>
        </w:rPr>
        <w:t>PIVOT TABLE</w:t>
      </w:r>
    </w:p>
    <w:p w:rsidR="00711798" w:rsidRPr="00EF71FB" w:rsidRDefault="00711798" w:rsidP="00711798">
      <w:pPr>
        <w:pStyle w:val="ListParagraph"/>
        <w:numPr>
          <w:ilvl w:val="0"/>
          <w:numId w:val="14"/>
        </w:numPr>
        <w:jc w:val="both"/>
        <w:rPr>
          <w:b/>
          <w:color w:val="auto"/>
        </w:rPr>
      </w:pPr>
      <w:r>
        <w:rPr>
          <w:color w:val="auto"/>
          <w:sz w:val="32"/>
        </w:rPr>
        <w:t>CONDITIONAL FORMATTING</w:t>
      </w:r>
    </w:p>
    <w:p w:rsidR="00EF71FB" w:rsidRPr="00EF71FB" w:rsidRDefault="00EF71FB" w:rsidP="00EF71FB">
      <w:pPr>
        <w:pStyle w:val="ListParagraph"/>
        <w:numPr>
          <w:ilvl w:val="0"/>
          <w:numId w:val="14"/>
        </w:numPr>
        <w:jc w:val="both"/>
        <w:rPr>
          <w:b/>
          <w:color w:val="auto"/>
        </w:rPr>
      </w:pPr>
      <w:r>
        <w:rPr>
          <w:color w:val="auto"/>
          <w:sz w:val="32"/>
        </w:rPr>
        <w:t>XLOOKUP/VLOOKUP</w:t>
      </w:r>
    </w:p>
    <w:p w:rsidR="00EF71FB" w:rsidRPr="00EF71FB" w:rsidRDefault="00EF71FB" w:rsidP="00EF71FB">
      <w:pPr>
        <w:pStyle w:val="ListParagraph"/>
        <w:numPr>
          <w:ilvl w:val="0"/>
          <w:numId w:val="14"/>
        </w:numPr>
        <w:jc w:val="both"/>
        <w:rPr>
          <w:b/>
          <w:color w:val="auto"/>
        </w:rPr>
      </w:pPr>
      <w:r>
        <w:rPr>
          <w:color w:val="auto"/>
          <w:sz w:val="32"/>
        </w:rPr>
        <w:t>PIVOT CHARTS</w:t>
      </w:r>
    </w:p>
    <w:p w:rsidR="00EF71FB" w:rsidRPr="00EF71FB" w:rsidRDefault="00EF71FB" w:rsidP="00EF71FB">
      <w:pPr>
        <w:pStyle w:val="ListParagraph"/>
        <w:numPr>
          <w:ilvl w:val="0"/>
          <w:numId w:val="14"/>
        </w:numPr>
        <w:jc w:val="both"/>
        <w:rPr>
          <w:b/>
          <w:color w:val="auto"/>
        </w:rPr>
      </w:pPr>
      <w:r>
        <w:rPr>
          <w:color w:val="auto"/>
          <w:sz w:val="32"/>
        </w:rPr>
        <w:t>CUBE FUNCTIONS</w:t>
      </w:r>
    </w:p>
    <w:p w:rsidR="00EF71FB" w:rsidRPr="00EF71FB" w:rsidRDefault="00EF71FB" w:rsidP="00EF71FB">
      <w:pPr>
        <w:pStyle w:val="ListParagraph"/>
        <w:numPr>
          <w:ilvl w:val="0"/>
          <w:numId w:val="14"/>
        </w:numPr>
        <w:jc w:val="both"/>
        <w:rPr>
          <w:b/>
          <w:color w:val="auto"/>
        </w:rPr>
      </w:pPr>
      <w:r>
        <w:rPr>
          <w:color w:val="auto"/>
          <w:sz w:val="32"/>
        </w:rPr>
        <w:t>PROJECTS/DASHBOARDS</w:t>
      </w:r>
    </w:p>
    <w:p w:rsidR="00EF71FB" w:rsidRPr="00EF71FB" w:rsidRDefault="00EF71FB" w:rsidP="00EF71FB">
      <w:pPr>
        <w:pStyle w:val="ListParagraph"/>
        <w:numPr>
          <w:ilvl w:val="0"/>
          <w:numId w:val="14"/>
        </w:numPr>
        <w:jc w:val="both"/>
        <w:rPr>
          <w:b/>
          <w:color w:val="auto"/>
        </w:rPr>
      </w:pPr>
      <w:r>
        <w:rPr>
          <w:color w:val="auto"/>
          <w:sz w:val="32"/>
        </w:rPr>
        <w:t>TEST</w:t>
      </w:r>
      <w:r w:rsidR="00711798">
        <w:rPr>
          <w:color w:val="auto"/>
          <w:sz w:val="32"/>
        </w:rPr>
        <w:t>S</w:t>
      </w:r>
      <w:r>
        <w:rPr>
          <w:color w:val="auto"/>
          <w:sz w:val="32"/>
        </w:rPr>
        <w:t>/ASSIGNMNETS/MINI-PROJECTS</w:t>
      </w:r>
    </w:p>
    <w:p w:rsidR="00EF71FB" w:rsidRPr="00EF71FB" w:rsidRDefault="00EF71FB" w:rsidP="00EF71FB">
      <w:pPr>
        <w:ind w:left="360"/>
        <w:jc w:val="both"/>
        <w:rPr>
          <w:b/>
          <w:color w:val="auto"/>
        </w:rPr>
      </w:pPr>
    </w:p>
    <w:p w:rsidR="004D7C9F" w:rsidRDefault="004D7C9F" w:rsidP="004D7C9F">
      <w:pPr>
        <w:pStyle w:val="TableText"/>
        <w:spacing w:line="276" w:lineRule="auto"/>
        <w:jc w:val="both"/>
        <w:rPr>
          <w:color w:val="auto"/>
        </w:rPr>
      </w:pPr>
    </w:p>
    <w:p w:rsidR="004D7C9F" w:rsidRDefault="004D7C9F" w:rsidP="004D7C9F">
      <w:pPr>
        <w:pStyle w:val="TableText"/>
        <w:spacing w:line="276" w:lineRule="auto"/>
        <w:jc w:val="both"/>
        <w:rPr>
          <w:color w:val="auto"/>
        </w:rPr>
      </w:pPr>
    </w:p>
    <w:p w:rsidR="004D7C9F" w:rsidRDefault="004D7C9F"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4D7C9F">
      <w:pPr>
        <w:pStyle w:val="TableText"/>
        <w:spacing w:line="276" w:lineRule="auto"/>
        <w:jc w:val="both"/>
        <w:rPr>
          <w:color w:val="auto"/>
        </w:rPr>
      </w:pPr>
    </w:p>
    <w:p w:rsidR="00D43D5C" w:rsidRDefault="00D43D5C" w:rsidP="00D43D5C">
      <w:pPr>
        <w:pStyle w:val="Heading1"/>
        <w:rPr>
          <w:color w:val="FF0000"/>
        </w:rPr>
      </w:pPr>
      <w:r w:rsidRPr="000D528D">
        <w:rPr>
          <w:color w:val="FFC000"/>
          <w:sz w:val="96"/>
        </w:rPr>
        <w:lastRenderedPageBreak/>
        <w:t>3</w:t>
      </w:r>
      <w:r>
        <w:rPr>
          <w:color w:val="FF0000"/>
        </w:rPr>
        <w:t xml:space="preserve"> </w:t>
      </w:r>
      <w:r w:rsidR="000D528D" w:rsidRPr="000D528D">
        <w:rPr>
          <w:color w:val="FFC000"/>
        </w:rPr>
        <w:t>POWER BI</w:t>
      </w:r>
    </w:p>
    <w:p w:rsidR="00D43D5C" w:rsidRDefault="000D528D" w:rsidP="00D43D5C">
      <w:pPr>
        <w:jc w:val="both"/>
        <w:rPr>
          <w:b/>
          <w:color w:val="auto"/>
        </w:rPr>
      </w:pPr>
      <w:r>
        <w:rPr>
          <w:b/>
          <w:color w:val="auto"/>
        </w:rPr>
        <w:t>Microsoft Power BI is used to find insights within an organization’s data.</w:t>
      </w:r>
      <w:r w:rsidR="0023312D">
        <w:rPr>
          <w:b/>
          <w:color w:val="auto"/>
        </w:rPr>
        <w:t xml:space="preserve"> </w:t>
      </w:r>
      <w:r>
        <w:rPr>
          <w:b/>
          <w:color w:val="auto"/>
        </w:rPr>
        <w:t>Power BI can help connect disparate datasets, transform, and clean data into data model and create charts and graphs to provide visuals of the data</w:t>
      </w:r>
      <w:r w:rsidR="00D43D5C" w:rsidRPr="004D7C9F">
        <w:rPr>
          <w:b/>
          <w:color w:val="auto"/>
        </w:rPr>
        <w:t>. In this article, we will be looking at the following:</w:t>
      </w:r>
    </w:p>
    <w:p w:rsidR="00D43D5C" w:rsidRPr="00EF71FB" w:rsidRDefault="000D528D" w:rsidP="00D43D5C">
      <w:pPr>
        <w:pStyle w:val="ListParagraph"/>
        <w:numPr>
          <w:ilvl w:val="0"/>
          <w:numId w:val="14"/>
        </w:numPr>
        <w:jc w:val="both"/>
        <w:rPr>
          <w:b/>
          <w:color w:val="auto"/>
        </w:rPr>
      </w:pPr>
      <w:r>
        <w:rPr>
          <w:color w:val="auto"/>
          <w:sz w:val="32"/>
        </w:rPr>
        <w:t>POWER BI INSTALLATION</w:t>
      </w:r>
    </w:p>
    <w:p w:rsidR="00D43D5C" w:rsidRPr="00EF71FB" w:rsidRDefault="000D528D" w:rsidP="00D43D5C">
      <w:pPr>
        <w:pStyle w:val="ListParagraph"/>
        <w:numPr>
          <w:ilvl w:val="0"/>
          <w:numId w:val="14"/>
        </w:numPr>
        <w:jc w:val="both"/>
        <w:rPr>
          <w:b/>
          <w:color w:val="auto"/>
        </w:rPr>
      </w:pPr>
      <w:r>
        <w:rPr>
          <w:color w:val="auto"/>
          <w:sz w:val="32"/>
        </w:rPr>
        <w:t>POWER QUERY</w:t>
      </w:r>
    </w:p>
    <w:p w:rsidR="00D43D5C" w:rsidRPr="00EF71FB" w:rsidRDefault="000D528D" w:rsidP="00D43D5C">
      <w:pPr>
        <w:pStyle w:val="ListParagraph"/>
        <w:numPr>
          <w:ilvl w:val="0"/>
          <w:numId w:val="14"/>
        </w:numPr>
        <w:jc w:val="both"/>
        <w:rPr>
          <w:b/>
          <w:color w:val="auto"/>
        </w:rPr>
      </w:pPr>
      <w:r>
        <w:rPr>
          <w:color w:val="auto"/>
          <w:sz w:val="32"/>
        </w:rPr>
        <w:t>DATA ANALYSIS EXPRESSION (DAX)</w:t>
      </w:r>
    </w:p>
    <w:p w:rsidR="00D504BF" w:rsidRPr="00D504BF" w:rsidRDefault="000D528D" w:rsidP="00D504BF">
      <w:pPr>
        <w:pStyle w:val="ListParagraph"/>
        <w:numPr>
          <w:ilvl w:val="0"/>
          <w:numId w:val="14"/>
        </w:numPr>
        <w:jc w:val="both"/>
        <w:rPr>
          <w:b/>
          <w:color w:val="auto"/>
        </w:rPr>
      </w:pPr>
      <w:r>
        <w:rPr>
          <w:color w:val="auto"/>
          <w:sz w:val="32"/>
        </w:rPr>
        <w:t>CREATING RELATIONSHIP</w:t>
      </w:r>
    </w:p>
    <w:p w:rsidR="00D43D5C" w:rsidRPr="00D504BF" w:rsidRDefault="000D528D" w:rsidP="00D43D5C">
      <w:pPr>
        <w:pStyle w:val="ListParagraph"/>
        <w:numPr>
          <w:ilvl w:val="0"/>
          <w:numId w:val="14"/>
        </w:numPr>
        <w:jc w:val="both"/>
        <w:rPr>
          <w:b/>
          <w:color w:val="auto"/>
        </w:rPr>
      </w:pPr>
      <w:r>
        <w:rPr>
          <w:color w:val="auto"/>
          <w:sz w:val="32"/>
        </w:rPr>
        <w:t xml:space="preserve">CONDITIONAL FORMATTING </w:t>
      </w:r>
    </w:p>
    <w:p w:rsidR="00D504BF" w:rsidRPr="00D504BF" w:rsidRDefault="00D504BF" w:rsidP="00D504BF">
      <w:pPr>
        <w:pStyle w:val="ListParagraph"/>
        <w:numPr>
          <w:ilvl w:val="0"/>
          <w:numId w:val="14"/>
        </w:numPr>
        <w:jc w:val="both"/>
        <w:rPr>
          <w:b/>
          <w:color w:val="auto"/>
        </w:rPr>
      </w:pPr>
      <w:r>
        <w:rPr>
          <w:color w:val="auto"/>
          <w:sz w:val="32"/>
        </w:rPr>
        <w:t>BINS &amp; LIST</w:t>
      </w:r>
    </w:p>
    <w:p w:rsidR="00D43D5C" w:rsidRPr="00D504BF" w:rsidRDefault="00D504BF" w:rsidP="00D43D5C">
      <w:pPr>
        <w:pStyle w:val="ListParagraph"/>
        <w:numPr>
          <w:ilvl w:val="0"/>
          <w:numId w:val="14"/>
        </w:numPr>
        <w:jc w:val="both"/>
        <w:rPr>
          <w:b/>
          <w:color w:val="auto"/>
        </w:rPr>
      </w:pPr>
      <w:r>
        <w:rPr>
          <w:color w:val="auto"/>
          <w:sz w:val="32"/>
        </w:rPr>
        <w:t>VISUALIZATIONS</w:t>
      </w:r>
      <w:r w:rsidR="0023312D">
        <w:rPr>
          <w:color w:val="auto"/>
          <w:sz w:val="32"/>
        </w:rPr>
        <w:t xml:space="preserve"> IN POWER BI</w:t>
      </w:r>
    </w:p>
    <w:p w:rsidR="00D504BF" w:rsidRPr="00D504BF" w:rsidRDefault="00D504BF" w:rsidP="00D504BF">
      <w:pPr>
        <w:pStyle w:val="ListParagraph"/>
        <w:numPr>
          <w:ilvl w:val="0"/>
          <w:numId w:val="14"/>
        </w:numPr>
        <w:jc w:val="both"/>
        <w:rPr>
          <w:b/>
          <w:color w:val="auto"/>
        </w:rPr>
      </w:pPr>
      <w:r>
        <w:rPr>
          <w:color w:val="auto"/>
          <w:sz w:val="32"/>
        </w:rPr>
        <w:t xml:space="preserve">DRILL </w:t>
      </w:r>
      <w:r w:rsidR="00DD4A56">
        <w:rPr>
          <w:color w:val="auto"/>
          <w:sz w:val="32"/>
        </w:rPr>
        <w:t>DOWN &amp; DRILL UP</w:t>
      </w:r>
    </w:p>
    <w:p w:rsidR="00D43D5C" w:rsidRPr="00EF71FB" w:rsidRDefault="00D43D5C" w:rsidP="00D43D5C">
      <w:pPr>
        <w:pStyle w:val="ListParagraph"/>
        <w:numPr>
          <w:ilvl w:val="0"/>
          <w:numId w:val="14"/>
        </w:numPr>
        <w:jc w:val="both"/>
        <w:rPr>
          <w:b/>
          <w:color w:val="auto"/>
        </w:rPr>
      </w:pPr>
      <w:r>
        <w:rPr>
          <w:color w:val="auto"/>
          <w:sz w:val="32"/>
        </w:rPr>
        <w:t>PROJECTS/DASHBOARDS</w:t>
      </w:r>
    </w:p>
    <w:p w:rsidR="00D43D5C" w:rsidRPr="00EF71FB" w:rsidRDefault="00D43D5C" w:rsidP="00D43D5C">
      <w:pPr>
        <w:pStyle w:val="ListParagraph"/>
        <w:numPr>
          <w:ilvl w:val="0"/>
          <w:numId w:val="14"/>
        </w:numPr>
        <w:jc w:val="both"/>
        <w:rPr>
          <w:b/>
          <w:color w:val="auto"/>
        </w:rPr>
      </w:pPr>
      <w:r>
        <w:rPr>
          <w:color w:val="auto"/>
          <w:sz w:val="32"/>
        </w:rPr>
        <w:t>TEST/ASSIGNMNETS/MINI-PROJECTS</w:t>
      </w:r>
    </w:p>
    <w:p w:rsidR="00D43D5C" w:rsidRDefault="00D43D5C" w:rsidP="004D7C9F">
      <w:pPr>
        <w:pStyle w:val="TableText"/>
        <w:spacing w:line="276" w:lineRule="auto"/>
        <w:jc w:val="both"/>
        <w:rPr>
          <w:color w:val="auto"/>
        </w:rPr>
      </w:pPr>
    </w:p>
    <w:p w:rsidR="004D7C9F" w:rsidRDefault="004D7C9F"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Default="00871F8A" w:rsidP="006C362E">
      <w:pPr>
        <w:pStyle w:val="TableText"/>
        <w:jc w:val="both"/>
        <w:rPr>
          <w:color w:val="auto"/>
        </w:rPr>
      </w:pPr>
    </w:p>
    <w:p w:rsidR="00871F8A" w:rsidRPr="0098454B" w:rsidRDefault="00871F8A" w:rsidP="00871F8A">
      <w:pPr>
        <w:pStyle w:val="Heading1"/>
        <w:rPr>
          <w:color w:val="FF0000"/>
        </w:rPr>
      </w:pPr>
      <w:r w:rsidRPr="0098454B">
        <w:rPr>
          <w:color w:val="FF0000"/>
          <w:sz w:val="96"/>
        </w:rPr>
        <w:lastRenderedPageBreak/>
        <w:t>4</w:t>
      </w:r>
      <w:r w:rsidRPr="0098454B">
        <w:rPr>
          <w:color w:val="FF0000"/>
        </w:rPr>
        <w:t>TABLEAU</w:t>
      </w:r>
    </w:p>
    <w:p w:rsidR="00871F8A" w:rsidRPr="00871F8A" w:rsidRDefault="00871F8A" w:rsidP="00871F8A">
      <w:pPr>
        <w:pStyle w:val="TableText"/>
        <w:jc w:val="both"/>
        <w:rPr>
          <w:color w:val="auto"/>
        </w:rPr>
      </w:pPr>
      <w:r w:rsidRPr="00871F8A">
        <w:rPr>
          <w:color w:val="auto"/>
        </w:rPr>
        <w:t>Tableau is a powerful data visualization and business intelligence tool that helps users see and understand their data. It is widely used for transforming raw data into an understandable format through visualizations like graphs, charts, and dashboards, facilitating data-driven decision-making.</w:t>
      </w:r>
    </w:p>
    <w:p w:rsidR="00871F8A" w:rsidRDefault="00871F8A" w:rsidP="00871F8A">
      <w:pPr>
        <w:jc w:val="both"/>
        <w:rPr>
          <w:b/>
          <w:color w:val="auto"/>
        </w:rPr>
      </w:pPr>
      <w:r w:rsidRPr="004D7C9F">
        <w:rPr>
          <w:b/>
          <w:color w:val="auto"/>
        </w:rPr>
        <w:t>In this article, we will be looking at the following:</w:t>
      </w:r>
    </w:p>
    <w:p w:rsidR="00871F8A" w:rsidRPr="00871F8A" w:rsidRDefault="00871F8A" w:rsidP="00871F8A">
      <w:pPr>
        <w:pStyle w:val="ListParagraph"/>
        <w:numPr>
          <w:ilvl w:val="0"/>
          <w:numId w:val="14"/>
        </w:numPr>
        <w:jc w:val="both"/>
        <w:rPr>
          <w:b/>
          <w:color w:val="auto"/>
        </w:rPr>
      </w:pPr>
      <w:r>
        <w:rPr>
          <w:color w:val="auto"/>
          <w:sz w:val="32"/>
        </w:rPr>
        <w:t>TABLEAU</w:t>
      </w:r>
      <w:r>
        <w:rPr>
          <w:color w:val="auto"/>
          <w:sz w:val="32"/>
        </w:rPr>
        <w:t xml:space="preserve"> INSTALLATION</w:t>
      </w:r>
    </w:p>
    <w:p w:rsidR="0066704B" w:rsidRPr="00871F8A" w:rsidRDefault="0066704B" w:rsidP="0066704B">
      <w:pPr>
        <w:pStyle w:val="ListParagraph"/>
        <w:numPr>
          <w:ilvl w:val="0"/>
          <w:numId w:val="14"/>
        </w:numPr>
        <w:jc w:val="both"/>
        <w:rPr>
          <w:b/>
          <w:color w:val="auto"/>
        </w:rPr>
      </w:pPr>
      <w:r>
        <w:rPr>
          <w:color w:val="auto"/>
          <w:sz w:val="32"/>
        </w:rPr>
        <w:t>BINS/CALCULATED FIELDS</w:t>
      </w:r>
    </w:p>
    <w:p w:rsidR="0066704B" w:rsidRPr="00871F8A" w:rsidRDefault="0066704B" w:rsidP="0066704B">
      <w:pPr>
        <w:pStyle w:val="ListParagraph"/>
        <w:numPr>
          <w:ilvl w:val="0"/>
          <w:numId w:val="14"/>
        </w:numPr>
        <w:jc w:val="both"/>
        <w:rPr>
          <w:b/>
          <w:color w:val="auto"/>
        </w:rPr>
      </w:pPr>
      <w:r>
        <w:rPr>
          <w:color w:val="auto"/>
          <w:sz w:val="32"/>
        </w:rPr>
        <w:t>JOINS</w:t>
      </w:r>
    </w:p>
    <w:p w:rsidR="0066704B" w:rsidRPr="00871F8A" w:rsidRDefault="0066704B" w:rsidP="0066704B">
      <w:pPr>
        <w:pStyle w:val="ListParagraph"/>
        <w:numPr>
          <w:ilvl w:val="0"/>
          <w:numId w:val="14"/>
        </w:numPr>
        <w:jc w:val="both"/>
        <w:rPr>
          <w:b/>
          <w:color w:val="auto"/>
        </w:rPr>
      </w:pPr>
      <w:r>
        <w:rPr>
          <w:color w:val="auto"/>
          <w:sz w:val="32"/>
        </w:rPr>
        <w:t>TABLEAU CHARTS</w:t>
      </w:r>
    </w:p>
    <w:p w:rsidR="00871F8A" w:rsidRPr="004421EB" w:rsidRDefault="0066704B" w:rsidP="004421EB">
      <w:pPr>
        <w:pStyle w:val="ListParagraph"/>
        <w:numPr>
          <w:ilvl w:val="0"/>
          <w:numId w:val="14"/>
        </w:numPr>
        <w:jc w:val="both"/>
        <w:rPr>
          <w:b/>
          <w:color w:val="auto"/>
        </w:rPr>
      </w:pPr>
      <w:r>
        <w:rPr>
          <w:color w:val="auto"/>
          <w:sz w:val="32"/>
        </w:rPr>
        <w:t>PROJECTS/TESTS/ASSIGNMENTS</w:t>
      </w:r>
      <w:bookmarkStart w:id="2" w:name="_GoBack"/>
      <w:bookmarkEnd w:id="2"/>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Key Features of Tableau</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1. **Data Visualization**:</w:t>
      </w:r>
    </w:p>
    <w:p w:rsidR="00871F8A" w:rsidRPr="00871F8A" w:rsidRDefault="00871F8A" w:rsidP="00871F8A">
      <w:pPr>
        <w:pStyle w:val="TableText"/>
        <w:jc w:val="both"/>
        <w:rPr>
          <w:color w:val="auto"/>
        </w:rPr>
      </w:pPr>
      <w:r w:rsidRPr="00871F8A">
        <w:rPr>
          <w:color w:val="auto"/>
        </w:rPr>
        <w:t xml:space="preserve">   - Tableau excels in creating a wide range of visualizations, including bar charts, line charts, pie charts, scatter plots, histograms, and geographical maps.</w:t>
      </w:r>
    </w:p>
    <w:p w:rsidR="00871F8A" w:rsidRPr="00871F8A" w:rsidRDefault="00871F8A" w:rsidP="00871F8A">
      <w:pPr>
        <w:pStyle w:val="TableText"/>
        <w:jc w:val="both"/>
        <w:rPr>
          <w:color w:val="auto"/>
        </w:rPr>
      </w:pPr>
      <w:r w:rsidRPr="00871F8A">
        <w:rPr>
          <w:color w:val="auto"/>
        </w:rPr>
        <w:t xml:space="preserve">   - It provides interactive dashboards that allow users to drill down into the data, filter views, and discover insights.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2. **Ease of Use**:</w:t>
      </w:r>
    </w:p>
    <w:p w:rsidR="00871F8A" w:rsidRPr="00871F8A" w:rsidRDefault="00871F8A" w:rsidP="00871F8A">
      <w:pPr>
        <w:pStyle w:val="TableText"/>
        <w:jc w:val="both"/>
        <w:rPr>
          <w:color w:val="auto"/>
        </w:rPr>
      </w:pPr>
      <w:r w:rsidRPr="00871F8A">
        <w:rPr>
          <w:color w:val="auto"/>
        </w:rPr>
        <w:t xml:space="preserve">   - Tableau is designed for users of all technical levels. It uses a drag-and-drop interface that simplifies the process of creating visualizations.</w:t>
      </w:r>
    </w:p>
    <w:p w:rsidR="00871F8A" w:rsidRPr="00871F8A" w:rsidRDefault="00871F8A" w:rsidP="00871F8A">
      <w:pPr>
        <w:pStyle w:val="TableText"/>
        <w:jc w:val="both"/>
        <w:rPr>
          <w:color w:val="auto"/>
        </w:rPr>
      </w:pPr>
      <w:r w:rsidRPr="00871F8A">
        <w:rPr>
          <w:color w:val="auto"/>
        </w:rPr>
        <w:t xml:space="preserve">   - It supports real-time data analytics and can handle large volumes of data efficiently.</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3. **Integration and Connectivity**:</w:t>
      </w:r>
    </w:p>
    <w:p w:rsidR="00871F8A" w:rsidRPr="00871F8A" w:rsidRDefault="00871F8A" w:rsidP="00871F8A">
      <w:pPr>
        <w:pStyle w:val="TableText"/>
        <w:jc w:val="both"/>
        <w:rPr>
          <w:color w:val="auto"/>
        </w:rPr>
      </w:pPr>
      <w:r w:rsidRPr="00871F8A">
        <w:rPr>
          <w:color w:val="auto"/>
        </w:rPr>
        <w:t xml:space="preserve">   - Tableau can connect to numerous data sources, including spreadsheets, databases, big data, cloud services, and other applications.</w:t>
      </w:r>
    </w:p>
    <w:p w:rsidR="00871F8A" w:rsidRPr="00871F8A" w:rsidRDefault="00871F8A" w:rsidP="00871F8A">
      <w:pPr>
        <w:pStyle w:val="TableText"/>
        <w:jc w:val="both"/>
        <w:rPr>
          <w:color w:val="auto"/>
        </w:rPr>
      </w:pPr>
      <w:r w:rsidRPr="00871F8A">
        <w:rPr>
          <w:color w:val="auto"/>
        </w:rPr>
        <w:t xml:space="preserve">   - It supports data blending and data joins, enabling users to combine data from different sources for comprehensive analysis.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4. **Data Sharing and Collaboration**:</w:t>
      </w:r>
    </w:p>
    <w:p w:rsidR="00871F8A" w:rsidRPr="00871F8A" w:rsidRDefault="00871F8A" w:rsidP="00871F8A">
      <w:pPr>
        <w:pStyle w:val="TableText"/>
        <w:jc w:val="both"/>
        <w:rPr>
          <w:color w:val="auto"/>
        </w:rPr>
      </w:pPr>
      <w:r w:rsidRPr="00871F8A">
        <w:rPr>
          <w:color w:val="auto"/>
        </w:rPr>
        <w:lastRenderedPageBreak/>
        <w:t xml:space="preserve">   - Users can share their visualizations and dashboards with others via Tableau Server, Tableau Online, or Tableau Public.</w:t>
      </w:r>
    </w:p>
    <w:p w:rsidR="00871F8A" w:rsidRPr="00871F8A" w:rsidRDefault="00871F8A" w:rsidP="00871F8A">
      <w:pPr>
        <w:pStyle w:val="TableText"/>
        <w:jc w:val="both"/>
        <w:rPr>
          <w:color w:val="auto"/>
        </w:rPr>
      </w:pPr>
      <w:r w:rsidRPr="00871F8A">
        <w:rPr>
          <w:color w:val="auto"/>
        </w:rPr>
        <w:t xml:space="preserve">   - Tableau supports collaboration, allowing multiple users to work on the same dashboard simultaneously.</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5. **Advanced Analytics**:</w:t>
      </w:r>
    </w:p>
    <w:p w:rsidR="00871F8A" w:rsidRPr="00871F8A" w:rsidRDefault="00871F8A" w:rsidP="00871F8A">
      <w:pPr>
        <w:pStyle w:val="TableText"/>
        <w:jc w:val="both"/>
        <w:rPr>
          <w:color w:val="auto"/>
        </w:rPr>
      </w:pPr>
      <w:r w:rsidRPr="00871F8A">
        <w:rPr>
          <w:color w:val="auto"/>
        </w:rPr>
        <w:t xml:space="preserve">   - It offers robust analytical capabilities, including trend analysis, forecasting, statistical analysis, and what-if analysis.</w:t>
      </w:r>
    </w:p>
    <w:p w:rsidR="00871F8A" w:rsidRPr="00871F8A" w:rsidRDefault="00871F8A" w:rsidP="00871F8A">
      <w:pPr>
        <w:pStyle w:val="TableText"/>
        <w:jc w:val="both"/>
        <w:rPr>
          <w:color w:val="auto"/>
        </w:rPr>
      </w:pPr>
      <w:r w:rsidRPr="00871F8A">
        <w:rPr>
          <w:color w:val="auto"/>
        </w:rPr>
        <w:t xml:space="preserve">   - Tableau integrates with R and Python for advanced data science and machine learning tasks.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6. **Customization and Flexibility**:</w:t>
      </w:r>
    </w:p>
    <w:p w:rsidR="00871F8A" w:rsidRPr="00871F8A" w:rsidRDefault="00871F8A" w:rsidP="00871F8A">
      <w:pPr>
        <w:pStyle w:val="TableText"/>
        <w:jc w:val="both"/>
        <w:rPr>
          <w:color w:val="auto"/>
        </w:rPr>
      </w:pPr>
      <w:r w:rsidRPr="00871F8A">
        <w:rPr>
          <w:color w:val="auto"/>
        </w:rPr>
        <w:t xml:space="preserve">   - Tableau allows extensive customization of dashboards and reports to meet specific business needs.</w:t>
      </w:r>
    </w:p>
    <w:p w:rsidR="00871F8A" w:rsidRPr="00871F8A" w:rsidRDefault="00871F8A" w:rsidP="00871F8A">
      <w:pPr>
        <w:pStyle w:val="TableText"/>
        <w:jc w:val="both"/>
        <w:rPr>
          <w:color w:val="auto"/>
        </w:rPr>
      </w:pPr>
      <w:r w:rsidRPr="00871F8A">
        <w:rPr>
          <w:color w:val="auto"/>
        </w:rPr>
        <w:t xml:space="preserve">   - Users can create calculated fields, use parameters, and apply custom formatting to their visualizations.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Tableau Products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1. **Tableau Desktop**:</w:t>
      </w:r>
    </w:p>
    <w:p w:rsidR="00871F8A" w:rsidRPr="00871F8A" w:rsidRDefault="00871F8A" w:rsidP="00871F8A">
      <w:pPr>
        <w:pStyle w:val="TableText"/>
        <w:jc w:val="both"/>
        <w:rPr>
          <w:color w:val="auto"/>
        </w:rPr>
      </w:pPr>
      <w:r w:rsidRPr="00871F8A">
        <w:rPr>
          <w:color w:val="auto"/>
        </w:rPr>
        <w:t xml:space="preserve">   - A development tool used to create and publish dashboards and visualizations.</w:t>
      </w:r>
    </w:p>
    <w:p w:rsidR="00871F8A" w:rsidRPr="00871F8A" w:rsidRDefault="00871F8A" w:rsidP="00871F8A">
      <w:pPr>
        <w:pStyle w:val="TableText"/>
        <w:jc w:val="both"/>
        <w:rPr>
          <w:color w:val="auto"/>
        </w:rPr>
      </w:pPr>
      <w:r w:rsidRPr="00871F8A">
        <w:rPr>
          <w:color w:val="auto"/>
        </w:rPr>
        <w:t xml:space="preserve">   - Provides a wide range of features for data preparation, analysis, and visualization.</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2. **Tableau Server**:</w:t>
      </w:r>
    </w:p>
    <w:p w:rsidR="00871F8A" w:rsidRPr="00871F8A" w:rsidRDefault="00871F8A" w:rsidP="00871F8A">
      <w:pPr>
        <w:pStyle w:val="TableText"/>
        <w:jc w:val="both"/>
        <w:rPr>
          <w:color w:val="auto"/>
        </w:rPr>
      </w:pPr>
      <w:r w:rsidRPr="00871F8A">
        <w:rPr>
          <w:color w:val="auto"/>
        </w:rPr>
        <w:t xml:space="preserve">   - An enterprise-level product that allows users to share visualizations and dashboards across an organization.</w:t>
      </w:r>
    </w:p>
    <w:p w:rsidR="00871F8A" w:rsidRPr="00871F8A" w:rsidRDefault="00871F8A" w:rsidP="00871F8A">
      <w:pPr>
        <w:pStyle w:val="TableText"/>
        <w:jc w:val="both"/>
        <w:rPr>
          <w:color w:val="auto"/>
        </w:rPr>
      </w:pPr>
      <w:r w:rsidRPr="00871F8A">
        <w:rPr>
          <w:color w:val="auto"/>
        </w:rPr>
        <w:t xml:space="preserve">   - Provides centralized management, security, and collaboration features.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3. **Tableau Online**:</w:t>
      </w:r>
    </w:p>
    <w:p w:rsidR="00871F8A" w:rsidRPr="00871F8A" w:rsidRDefault="00871F8A" w:rsidP="00871F8A">
      <w:pPr>
        <w:pStyle w:val="TableText"/>
        <w:jc w:val="both"/>
        <w:rPr>
          <w:color w:val="auto"/>
        </w:rPr>
      </w:pPr>
      <w:r w:rsidRPr="00871F8A">
        <w:rPr>
          <w:color w:val="auto"/>
        </w:rPr>
        <w:t xml:space="preserve">   - A cloud-based version of Tableau Server, enabling users to share, collaborate, and manage content without the need for on-premise infrastructure.</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4. **Tableau Public**:</w:t>
      </w:r>
    </w:p>
    <w:p w:rsidR="00871F8A" w:rsidRPr="00871F8A" w:rsidRDefault="00871F8A" w:rsidP="00871F8A">
      <w:pPr>
        <w:pStyle w:val="TableText"/>
        <w:jc w:val="both"/>
        <w:rPr>
          <w:color w:val="auto"/>
        </w:rPr>
      </w:pPr>
      <w:r w:rsidRPr="00871F8A">
        <w:rPr>
          <w:color w:val="auto"/>
        </w:rPr>
        <w:t xml:space="preserve">   - A free version of Tableau for creating and sharing public visualizations and dashboards.</w:t>
      </w:r>
    </w:p>
    <w:p w:rsidR="00871F8A" w:rsidRPr="00871F8A" w:rsidRDefault="00871F8A" w:rsidP="00871F8A">
      <w:pPr>
        <w:pStyle w:val="TableText"/>
        <w:jc w:val="both"/>
        <w:rPr>
          <w:color w:val="auto"/>
        </w:rPr>
      </w:pPr>
      <w:r w:rsidRPr="00871F8A">
        <w:rPr>
          <w:color w:val="auto"/>
        </w:rPr>
        <w:t xml:space="preserve">   - Best suited for individuals and small organizations with a focus on public data.</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5. **Tableau Prep**:</w:t>
      </w:r>
    </w:p>
    <w:p w:rsidR="00871F8A" w:rsidRPr="00871F8A" w:rsidRDefault="00871F8A" w:rsidP="00871F8A">
      <w:pPr>
        <w:pStyle w:val="TableText"/>
        <w:jc w:val="both"/>
        <w:rPr>
          <w:color w:val="auto"/>
        </w:rPr>
      </w:pPr>
      <w:r w:rsidRPr="00871F8A">
        <w:rPr>
          <w:color w:val="auto"/>
        </w:rPr>
        <w:t xml:space="preserve">   - A tool for preparing, cleaning, and shaping data before analysis.</w:t>
      </w:r>
    </w:p>
    <w:p w:rsidR="00871F8A" w:rsidRPr="00871F8A" w:rsidRDefault="00871F8A" w:rsidP="00871F8A">
      <w:pPr>
        <w:pStyle w:val="TableText"/>
        <w:jc w:val="both"/>
        <w:rPr>
          <w:color w:val="auto"/>
        </w:rPr>
      </w:pPr>
      <w:r w:rsidRPr="00871F8A">
        <w:rPr>
          <w:color w:val="auto"/>
        </w:rPr>
        <w:t xml:space="preserve">   - Provides an intuitive interface for combining, reshaping, and cleaning data from various sources.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Use Cases of Tableau</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**Business Intelligence**: Organizations use Tableau to track key performance indicators (KPIs), sales performance, and financial metrics.</w:t>
      </w:r>
    </w:p>
    <w:p w:rsidR="00871F8A" w:rsidRPr="00871F8A" w:rsidRDefault="00871F8A" w:rsidP="00871F8A">
      <w:pPr>
        <w:pStyle w:val="TableText"/>
        <w:jc w:val="both"/>
        <w:rPr>
          <w:color w:val="auto"/>
        </w:rPr>
      </w:pPr>
      <w:r w:rsidRPr="00871F8A">
        <w:rPr>
          <w:color w:val="auto"/>
        </w:rPr>
        <w:t>- **Market Research**: Tableau helps in analyzing market trends, customer behavior, and competitive analysis.</w:t>
      </w:r>
    </w:p>
    <w:p w:rsidR="00871F8A" w:rsidRPr="00871F8A" w:rsidRDefault="00871F8A" w:rsidP="00871F8A">
      <w:pPr>
        <w:pStyle w:val="TableText"/>
        <w:jc w:val="both"/>
        <w:rPr>
          <w:color w:val="auto"/>
        </w:rPr>
      </w:pPr>
      <w:r w:rsidRPr="00871F8A">
        <w:rPr>
          <w:color w:val="auto"/>
        </w:rPr>
        <w:t>- **Healthcare**: Used for patient data analysis, hospital performance tracking, and research.</w:t>
      </w:r>
    </w:p>
    <w:p w:rsidR="00871F8A" w:rsidRPr="00871F8A" w:rsidRDefault="00871F8A" w:rsidP="00871F8A">
      <w:pPr>
        <w:pStyle w:val="TableText"/>
        <w:jc w:val="both"/>
        <w:rPr>
          <w:color w:val="auto"/>
        </w:rPr>
      </w:pPr>
      <w:r w:rsidRPr="00871F8A">
        <w:rPr>
          <w:color w:val="auto"/>
        </w:rPr>
        <w:t>- **Education**: Academic institutions use Tableau for analyzing student performance, enrollment trends, and research data.</w:t>
      </w:r>
    </w:p>
    <w:p w:rsidR="00871F8A" w:rsidRPr="00871F8A" w:rsidRDefault="00871F8A" w:rsidP="00871F8A">
      <w:pPr>
        <w:pStyle w:val="TableText"/>
        <w:jc w:val="both"/>
        <w:rPr>
          <w:color w:val="auto"/>
        </w:rPr>
      </w:pPr>
      <w:r w:rsidRPr="00871F8A">
        <w:rPr>
          <w:color w:val="auto"/>
        </w:rPr>
        <w:t>- **Public Sector**: Governments and non-profits use Tableau to analyze and visualize public data, improve transparency, and drive policy decisions.</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Benefits of Using Tableau</w:t>
      </w:r>
    </w:p>
    <w:p w:rsidR="00871F8A" w:rsidRPr="00871F8A" w:rsidRDefault="00871F8A" w:rsidP="00871F8A">
      <w:pPr>
        <w:pStyle w:val="TableText"/>
        <w:jc w:val="both"/>
        <w:rPr>
          <w:color w:val="auto"/>
        </w:rPr>
      </w:pPr>
    </w:p>
    <w:p w:rsidR="00871F8A" w:rsidRPr="00871F8A" w:rsidRDefault="00871F8A" w:rsidP="00871F8A">
      <w:pPr>
        <w:pStyle w:val="TableText"/>
        <w:jc w:val="both"/>
        <w:rPr>
          <w:color w:val="auto"/>
        </w:rPr>
      </w:pPr>
      <w:r w:rsidRPr="00871F8A">
        <w:rPr>
          <w:color w:val="auto"/>
        </w:rPr>
        <w:t>- **Speed and Efficiency**: Quickly connects to data sources and generates visualizations.</w:t>
      </w:r>
    </w:p>
    <w:p w:rsidR="00871F8A" w:rsidRPr="00871F8A" w:rsidRDefault="00871F8A" w:rsidP="00871F8A">
      <w:pPr>
        <w:pStyle w:val="TableText"/>
        <w:jc w:val="both"/>
        <w:rPr>
          <w:color w:val="auto"/>
        </w:rPr>
      </w:pPr>
      <w:r w:rsidRPr="00871F8A">
        <w:rPr>
          <w:color w:val="auto"/>
        </w:rPr>
        <w:t>- **User-Friendly**: Intuitive interface that requires minimal technical expertise.</w:t>
      </w:r>
    </w:p>
    <w:p w:rsidR="00871F8A" w:rsidRPr="00871F8A" w:rsidRDefault="00871F8A" w:rsidP="00871F8A">
      <w:pPr>
        <w:pStyle w:val="TableText"/>
        <w:jc w:val="both"/>
        <w:rPr>
          <w:color w:val="auto"/>
        </w:rPr>
      </w:pPr>
      <w:r w:rsidRPr="00871F8A">
        <w:rPr>
          <w:color w:val="auto"/>
        </w:rPr>
        <w:t>- **Powerful Insights**: Helps uncover trends and patterns through interactive visualizations.</w:t>
      </w:r>
    </w:p>
    <w:p w:rsidR="00871F8A" w:rsidRPr="00871F8A" w:rsidRDefault="00871F8A" w:rsidP="00871F8A">
      <w:pPr>
        <w:pStyle w:val="TableText"/>
        <w:jc w:val="both"/>
        <w:rPr>
          <w:color w:val="auto"/>
        </w:rPr>
      </w:pPr>
      <w:r w:rsidRPr="00871F8A">
        <w:rPr>
          <w:color w:val="auto"/>
        </w:rPr>
        <w:t>- **Scalability**: Can handle small datasets to large-scale enterprise data.</w:t>
      </w:r>
    </w:p>
    <w:p w:rsidR="00871F8A" w:rsidRPr="00871F8A" w:rsidRDefault="00871F8A" w:rsidP="00871F8A">
      <w:pPr>
        <w:pStyle w:val="TableText"/>
        <w:jc w:val="both"/>
        <w:rPr>
          <w:color w:val="auto"/>
        </w:rPr>
      </w:pPr>
      <w:r w:rsidRPr="00871F8A">
        <w:rPr>
          <w:color w:val="auto"/>
        </w:rPr>
        <w:t>- **Collaboration**: Facilitates sharing and collaborative analysis across teams and organizations.</w:t>
      </w:r>
    </w:p>
    <w:p w:rsidR="00871F8A" w:rsidRPr="00871F8A" w:rsidRDefault="00871F8A" w:rsidP="00871F8A">
      <w:pPr>
        <w:pStyle w:val="TableText"/>
        <w:jc w:val="both"/>
        <w:rPr>
          <w:color w:val="auto"/>
        </w:rPr>
      </w:pPr>
    </w:p>
    <w:p w:rsidR="00871F8A" w:rsidRPr="00EB1645" w:rsidRDefault="00871F8A" w:rsidP="00871F8A">
      <w:pPr>
        <w:pStyle w:val="TableText"/>
        <w:jc w:val="both"/>
        <w:rPr>
          <w:color w:val="auto"/>
        </w:rPr>
      </w:pPr>
      <w:r w:rsidRPr="00871F8A">
        <w:rPr>
          <w:color w:val="auto"/>
        </w:rPr>
        <w:t>Tableau is widely regarded as one of the leading tools in the business intelligence and data visualization space, empowering users to make data-driven decisions with greater confidence and clarity.</w:t>
      </w:r>
    </w:p>
    <w:sectPr w:rsidR="00871F8A" w:rsidRPr="00EB1645">
      <w:headerReference w:type="default" r:id="rId2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F3C" w:rsidRDefault="00372F3C">
      <w:pPr>
        <w:spacing w:after="0" w:line="240" w:lineRule="auto"/>
      </w:pPr>
      <w:r>
        <w:separator/>
      </w:r>
    </w:p>
    <w:p w:rsidR="00372F3C" w:rsidRDefault="00372F3C"/>
    <w:p w:rsidR="00372F3C" w:rsidRDefault="00372F3C"/>
  </w:endnote>
  <w:endnote w:type="continuationSeparator" w:id="0">
    <w:p w:rsidR="00372F3C" w:rsidRDefault="00372F3C">
      <w:pPr>
        <w:spacing w:after="0" w:line="240" w:lineRule="auto"/>
      </w:pPr>
      <w:r>
        <w:continuationSeparator/>
      </w:r>
    </w:p>
    <w:p w:rsidR="00372F3C" w:rsidRDefault="00372F3C"/>
    <w:p w:rsidR="00372F3C" w:rsidRDefault="00372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F3C" w:rsidRDefault="00372F3C">
      <w:pPr>
        <w:spacing w:after="0" w:line="240" w:lineRule="auto"/>
      </w:pPr>
      <w:r>
        <w:separator/>
      </w:r>
    </w:p>
    <w:p w:rsidR="00372F3C" w:rsidRDefault="00372F3C"/>
    <w:p w:rsidR="00372F3C" w:rsidRDefault="00372F3C"/>
  </w:footnote>
  <w:footnote w:type="continuationSeparator" w:id="0">
    <w:p w:rsidR="00372F3C" w:rsidRDefault="00372F3C">
      <w:pPr>
        <w:spacing w:after="0" w:line="240" w:lineRule="auto"/>
      </w:pPr>
      <w:r>
        <w:continuationSeparator/>
      </w:r>
    </w:p>
    <w:p w:rsidR="00372F3C" w:rsidRDefault="00372F3C"/>
    <w:p w:rsidR="00372F3C" w:rsidRDefault="00372F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02143">
      <w:trPr>
        <w:trHeight w:hRule="exact" w:val="720"/>
        <w:jc w:val="right"/>
      </w:trPr>
      <w:tc>
        <w:tcPr>
          <w:tcW w:w="2088" w:type="dxa"/>
          <w:vAlign w:val="bottom"/>
        </w:tcPr>
        <w:p w:rsidR="00702143" w:rsidRDefault="00702143">
          <w:pPr>
            <w:pStyle w:val="Page"/>
          </w:pPr>
        </w:p>
      </w:tc>
      <w:tc>
        <w:tcPr>
          <w:tcW w:w="288" w:type="dxa"/>
          <w:shd w:val="clear" w:color="auto" w:fill="auto"/>
          <w:vAlign w:val="bottom"/>
        </w:tcPr>
        <w:p w:rsidR="00702143" w:rsidRDefault="00702143"/>
      </w:tc>
      <w:tc>
        <w:tcPr>
          <w:tcW w:w="8424" w:type="dxa"/>
          <w:vAlign w:val="bottom"/>
        </w:tcPr>
        <w:p w:rsidR="00702143" w:rsidRDefault="00623AA2">
          <w:pPr>
            <w:pStyle w:val="InfoHeading"/>
          </w:pPr>
          <w:r>
            <w:t>Table of Contents</w:t>
          </w:r>
        </w:p>
      </w:tc>
    </w:tr>
    <w:tr w:rsidR="00702143">
      <w:trPr>
        <w:trHeight w:hRule="exact" w:val="86"/>
        <w:jc w:val="right"/>
      </w:trPr>
      <w:tc>
        <w:tcPr>
          <w:tcW w:w="2088" w:type="dxa"/>
          <w:shd w:val="clear" w:color="auto" w:fill="000000" w:themeFill="text1"/>
        </w:tcPr>
        <w:p w:rsidR="00702143" w:rsidRDefault="00702143">
          <w:pPr>
            <w:pStyle w:val="Header"/>
          </w:pPr>
        </w:p>
      </w:tc>
      <w:tc>
        <w:tcPr>
          <w:tcW w:w="288" w:type="dxa"/>
          <w:shd w:val="clear" w:color="auto" w:fill="auto"/>
        </w:tcPr>
        <w:p w:rsidR="00702143" w:rsidRDefault="00702143">
          <w:pPr>
            <w:pStyle w:val="Header"/>
          </w:pPr>
        </w:p>
      </w:tc>
      <w:tc>
        <w:tcPr>
          <w:tcW w:w="8424" w:type="dxa"/>
          <w:shd w:val="clear" w:color="auto" w:fill="000000" w:themeFill="text1"/>
        </w:tcPr>
        <w:p w:rsidR="00702143" w:rsidRDefault="00702143">
          <w:pPr>
            <w:pStyle w:val="Header"/>
          </w:pPr>
        </w:p>
      </w:tc>
    </w:tr>
  </w:tbl>
  <w:p w:rsidR="00702143" w:rsidRDefault="00702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BC1" w:rsidRDefault="00A51BC1">
    <w:pPr>
      <w:pStyle w:val="Header"/>
    </w:pPr>
  </w:p>
  <w:p w:rsidR="00702143" w:rsidRDefault="007021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EE0302"/>
    <w:multiLevelType w:val="hybridMultilevel"/>
    <w:tmpl w:val="2EFCE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A1E56"/>
    <w:multiLevelType w:val="hybridMultilevel"/>
    <w:tmpl w:val="EA00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D2DE9"/>
    <w:multiLevelType w:val="hybridMultilevel"/>
    <w:tmpl w:val="019E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B15AD"/>
    <w:multiLevelType w:val="hybridMultilevel"/>
    <w:tmpl w:val="A74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A10B5"/>
    <w:multiLevelType w:val="hybridMultilevel"/>
    <w:tmpl w:val="23C8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71784"/>
    <w:multiLevelType w:val="hybridMultilevel"/>
    <w:tmpl w:val="8C0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0D904D7"/>
    <w:multiLevelType w:val="hybridMultilevel"/>
    <w:tmpl w:val="D80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A15C5"/>
    <w:multiLevelType w:val="hybridMultilevel"/>
    <w:tmpl w:val="5B76440A"/>
    <w:lvl w:ilvl="0" w:tplc="8D0695F2">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66686"/>
    <w:multiLevelType w:val="hybridMultilevel"/>
    <w:tmpl w:val="D0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F5218"/>
    <w:multiLevelType w:val="hybridMultilevel"/>
    <w:tmpl w:val="425A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0"/>
  </w:num>
  <w:num w:numId="7">
    <w:abstractNumId w:val="11"/>
  </w:num>
  <w:num w:numId="8">
    <w:abstractNumId w:val="8"/>
  </w:num>
  <w:num w:numId="9">
    <w:abstractNumId w:val="2"/>
  </w:num>
  <w:num w:numId="10">
    <w:abstractNumId w:val="6"/>
  </w:num>
  <w:num w:numId="11">
    <w:abstractNumId w:val="4"/>
  </w:num>
  <w:num w:numId="12">
    <w:abstractNumId w:val="9"/>
  </w:num>
  <w:num w:numId="13">
    <w:abstractNumId w:val="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FB"/>
    <w:rsid w:val="00091F8B"/>
    <w:rsid w:val="000B3D9F"/>
    <w:rsid w:val="000B71C5"/>
    <w:rsid w:val="000C453A"/>
    <w:rsid w:val="000D528D"/>
    <w:rsid w:val="000F215F"/>
    <w:rsid w:val="00127B47"/>
    <w:rsid w:val="001C51FB"/>
    <w:rsid w:val="001C6566"/>
    <w:rsid w:val="00217752"/>
    <w:rsid w:val="0023312D"/>
    <w:rsid w:val="002D40A7"/>
    <w:rsid w:val="00302E28"/>
    <w:rsid w:val="003142F2"/>
    <w:rsid w:val="00331139"/>
    <w:rsid w:val="00342F3E"/>
    <w:rsid w:val="00343832"/>
    <w:rsid w:val="00346A87"/>
    <w:rsid w:val="00353DC0"/>
    <w:rsid w:val="00372F3C"/>
    <w:rsid w:val="0039536A"/>
    <w:rsid w:val="003A2FB8"/>
    <w:rsid w:val="003A7751"/>
    <w:rsid w:val="004070E9"/>
    <w:rsid w:val="004220F7"/>
    <w:rsid w:val="00435269"/>
    <w:rsid w:val="00441257"/>
    <w:rsid w:val="004421EB"/>
    <w:rsid w:val="004430D1"/>
    <w:rsid w:val="004872A4"/>
    <w:rsid w:val="004D3C15"/>
    <w:rsid w:val="004D7C9F"/>
    <w:rsid w:val="00532546"/>
    <w:rsid w:val="005779C8"/>
    <w:rsid w:val="005C3A18"/>
    <w:rsid w:val="005D61D7"/>
    <w:rsid w:val="005E4464"/>
    <w:rsid w:val="005F6B5A"/>
    <w:rsid w:val="00623AA2"/>
    <w:rsid w:val="0066704B"/>
    <w:rsid w:val="00667D6B"/>
    <w:rsid w:val="006C362E"/>
    <w:rsid w:val="006D4E14"/>
    <w:rsid w:val="006F016C"/>
    <w:rsid w:val="006F287E"/>
    <w:rsid w:val="006F497F"/>
    <w:rsid w:val="00701597"/>
    <w:rsid w:val="00702143"/>
    <w:rsid w:val="007030F2"/>
    <w:rsid w:val="00711798"/>
    <w:rsid w:val="0073068F"/>
    <w:rsid w:val="00752F0B"/>
    <w:rsid w:val="007A3C80"/>
    <w:rsid w:val="007B48E0"/>
    <w:rsid w:val="007C2B17"/>
    <w:rsid w:val="007C5726"/>
    <w:rsid w:val="007E654C"/>
    <w:rsid w:val="007F2AD9"/>
    <w:rsid w:val="00805B88"/>
    <w:rsid w:val="00822DBC"/>
    <w:rsid w:val="008642C6"/>
    <w:rsid w:val="00871F8A"/>
    <w:rsid w:val="00887BF8"/>
    <w:rsid w:val="00893E11"/>
    <w:rsid w:val="0090674F"/>
    <w:rsid w:val="009067EF"/>
    <w:rsid w:val="00942231"/>
    <w:rsid w:val="00955D0E"/>
    <w:rsid w:val="00965ED7"/>
    <w:rsid w:val="009721EF"/>
    <w:rsid w:val="00977B16"/>
    <w:rsid w:val="0098454B"/>
    <w:rsid w:val="009B7849"/>
    <w:rsid w:val="009C789C"/>
    <w:rsid w:val="009E77EC"/>
    <w:rsid w:val="009F35C8"/>
    <w:rsid w:val="00A11477"/>
    <w:rsid w:val="00A14ACE"/>
    <w:rsid w:val="00A36B24"/>
    <w:rsid w:val="00A51BC1"/>
    <w:rsid w:val="00A57C98"/>
    <w:rsid w:val="00AA2E0C"/>
    <w:rsid w:val="00AC35E1"/>
    <w:rsid w:val="00AC50A1"/>
    <w:rsid w:val="00AD0BF9"/>
    <w:rsid w:val="00B05712"/>
    <w:rsid w:val="00B17DE4"/>
    <w:rsid w:val="00B2040D"/>
    <w:rsid w:val="00B24C50"/>
    <w:rsid w:val="00B27E4B"/>
    <w:rsid w:val="00B43545"/>
    <w:rsid w:val="00B728E8"/>
    <w:rsid w:val="00B74B2F"/>
    <w:rsid w:val="00B76F39"/>
    <w:rsid w:val="00BB5798"/>
    <w:rsid w:val="00BD340C"/>
    <w:rsid w:val="00BE099A"/>
    <w:rsid w:val="00BE5F8B"/>
    <w:rsid w:val="00BF7672"/>
    <w:rsid w:val="00C96F8F"/>
    <w:rsid w:val="00CA6A36"/>
    <w:rsid w:val="00CB0F0F"/>
    <w:rsid w:val="00D14C5D"/>
    <w:rsid w:val="00D2310A"/>
    <w:rsid w:val="00D32FA8"/>
    <w:rsid w:val="00D43D5C"/>
    <w:rsid w:val="00D504BF"/>
    <w:rsid w:val="00D73F8A"/>
    <w:rsid w:val="00D90CCA"/>
    <w:rsid w:val="00D94125"/>
    <w:rsid w:val="00DA21DB"/>
    <w:rsid w:val="00DD4A56"/>
    <w:rsid w:val="00DF10E6"/>
    <w:rsid w:val="00DF7637"/>
    <w:rsid w:val="00E032CB"/>
    <w:rsid w:val="00E0393A"/>
    <w:rsid w:val="00E50566"/>
    <w:rsid w:val="00EB1645"/>
    <w:rsid w:val="00EC04C3"/>
    <w:rsid w:val="00ED5AE1"/>
    <w:rsid w:val="00EF71FB"/>
    <w:rsid w:val="00F01F1B"/>
    <w:rsid w:val="00F6176A"/>
    <w:rsid w:val="00F619A2"/>
    <w:rsid w:val="00F803C5"/>
    <w:rsid w:val="00FA4E7A"/>
    <w:rsid w:val="00FA7B7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EA6A4"/>
  <w15:docId w15:val="{E0F7091D-1CD6-4DCF-BB29-F9039ACE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rsid w:val="00B27E4B"/>
    <w:pPr>
      <w:numPr>
        <w:numId w:val="12"/>
      </w:num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D7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pt>
    <dgm:pt modelId="{555CF3B6-8260-41B2-8A09-5EFEF9CB6167}" type="pres">
      <dgm:prSet presAssocID="{676DE0A4-046E-4C76-A131-D2C54B5B49EE}" presName="rect2" presStyleLbl="fgImgPlace1" presStyleIdx="0" presStyleCnt="1" custScaleX="100000" custScaleY="117101" custLinFactX="71429" custLinFactNeighborX="100000" custLinFactNeighborY="36149"/>
      <dgm:spPr/>
    </dgm:pt>
  </dgm:ptLst>
  <dgm:cxnLst>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5D02098C-2ECC-47C0-8660-70B6EFC53A9D}" srcId="{A1CF204F-A4AE-4C27-A499-A84CC462CB14}" destId="{676DE0A4-046E-4C76-A131-D2C54B5B49EE}" srcOrd="0" destOrd="0" parTransId="{B8645396-0E9C-461A-A4EE-C11738A34FC0}" sibTransId="{5EC7E623-C3B4-42D5-8123-C2E9DBD3C94C}"/>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2238438"/>
          <a:ext cx="333375" cy="39267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lang="en-US" sz="900" kern="1200"/>
            <a:t>Type caption here.</a:t>
          </a:r>
          <a:br>
            <a:rPr lang="en-US" sz="900" kern="1200"/>
          </a:br>
          <a:br>
            <a:rPr lang="en-US" sz="900" kern="1200"/>
          </a:br>
          <a:r>
            <a:rPr lang="en-US" sz="900" kern="1200"/>
            <a:t>To replace the picture with your own, select it and then press Delete. You will see a placeholder that you can click to select your image.</a:t>
          </a:r>
        </a:p>
      </dsp:txBody>
      <dsp:txXfrm>
        <a:off x="0" y="2238438"/>
        <a:ext cx="333375" cy="392671"/>
      </dsp:txXfrm>
    </dsp:sp>
    <dsp:sp modelId="{555CF3B6-8260-41B2-8A09-5EFEF9CB6167}">
      <dsp:nvSpPr>
        <dsp:cNvPr id="0" name=""/>
        <dsp:cNvSpPr/>
      </dsp:nvSpPr>
      <dsp:spPr>
        <a:xfrm>
          <a:off x="0" y="1182184"/>
          <a:ext cx="333375" cy="1561541"/>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41A29831D2438C8DA5FD45053EE19C"/>
        <w:category>
          <w:name w:val="General"/>
          <w:gallery w:val="placeholder"/>
        </w:category>
        <w:types>
          <w:type w:val="bbPlcHdr"/>
        </w:types>
        <w:behaviors>
          <w:behavior w:val="content"/>
        </w:behaviors>
        <w:guid w:val="{FF0C6F91-B7E1-48CE-8AE1-3750AAC8297B}"/>
      </w:docPartPr>
      <w:docPartBody>
        <w:p w:rsidR="00AE690D" w:rsidRDefault="00726E78">
          <w:pPr>
            <w:pStyle w:val="9141A29831D2438C8DA5FD45053EE19C"/>
          </w:pPr>
          <w:r>
            <w:t>Annual Report</w:t>
          </w:r>
        </w:p>
      </w:docPartBody>
    </w:docPart>
    <w:docPart>
      <w:docPartPr>
        <w:name w:val="DA6EE2FA39FB459AA983FE9A47DE624A"/>
        <w:category>
          <w:name w:val="General"/>
          <w:gallery w:val="placeholder"/>
        </w:category>
        <w:types>
          <w:type w:val="bbPlcHdr"/>
        </w:types>
        <w:behaviors>
          <w:behavior w:val="content"/>
        </w:behaviors>
        <w:guid w:val="{846F3A2F-52F8-4398-9CB3-2BB24BF6DB10}"/>
      </w:docPartPr>
      <w:docPartBody>
        <w:p w:rsidR="00AE690D" w:rsidRDefault="00726E78">
          <w:pPr>
            <w:pStyle w:val="DA6EE2FA39FB459AA983FE9A47DE624A"/>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4B"/>
    <w:rsid w:val="00186F5E"/>
    <w:rsid w:val="0021674B"/>
    <w:rsid w:val="003C7F55"/>
    <w:rsid w:val="00726E78"/>
    <w:rsid w:val="00846DF5"/>
    <w:rsid w:val="00924FA1"/>
    <w:rsid w:val="00A65DAA"/>
    <w:rsid w:val="00AE690D"/>
    <w:rsid w:val="00CD0F27"/>
    <w:rsid w:val="00CE6437"/>
    <w:rsid w:val="00E41226"/>
    <w:rsid w:val="00E6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711B005F44717BFD55A5FACBBAA92">
    <w:name w:val="60B711B005F44717BFD55A5FACBBAA92"/>
  </w:style>
  <w:style w:type="paragraph" w:customStyle="1" w:styleId="B5C9E14D4C0C424EB96BA8D68747A744">
    <w:name w:val="B5C9E14D4C0C424EB96BA8D68747A744"/>
  </w:style>
  <w:style w:type="paragraph" w:customStyle="1" w:styleId="FA1C283FB8AD4FAF9DBF0646E8F3BA9C">
    <w:name w:val="FA1C283FB8AD4FAF9DBF0646E8F3BA9C"/>
  </w:style>
  <w:style w:type="paragraph" w:customStyle="1" w:styleId="3F858369DC314B3EBEEC088F76A80E93">
    <w:name w:val="3F858369DC314B3EBEEC088F76A80E93"/>
  </w:style>
  <w:style w:type="paragraph" w:customStyle="1" w:styleId="8FA784DECBC04208B2798CCDED1ADBB0">
    <w:name w:val="8FA784DECBC04208B2798CCDED1ADBB0"/>
  </w:style>
  <w:style w:type="paragraph" w:customStyle="1" w:styleId="C6D608D9B88A4C29A8BD8587600D6D45">
    <w:name w:val="C6D608D9B88A4C29A8BD8587600D6D45"/>
  </w:style>
  <w:style w:type="paragraph" w:customStyle="1" w:styleId="43C03F3FE0AF4C079B40A501B74F1C52">
    <w:name w:val="43C03F3FE0AF4C079B40A501B74F1C5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E375D8E3D5F445169AF03741C4C02A55">
    <w:name w:val="E375D8E3D5F445169AF03741C4C02A55"/>
  </w:style>
  <w:style w:type="paragraph" w:customStyle="1" w:styleId="8DBA2BFEAAB84CEFA536926D389F9F5B">
    <w:name w:val="8DBA2BFEAAB84CEFA536926D389F9F5B"/>
  </w:style>
  <w:style w:type="paragraph" w:customStyle="1" w:styleId="40039C42BC7145CE95110F050724A578">
    <w:name w:val="40039C42BC7145CE95110F050724A578"/>
  </w:style>
  <w:style w:type="paragraph" w:customStyle="1" w:styleId="03453CD75D1F486E8BBB39E74BB9307D">
    <w:name w:val="03453CD75D1F486E8BBB39E74BB9307D"/>
  </w:style>
  <w:style w:type="paragraph" w:customStyle="1" w:styleId="24E01CFE7DA740879FB32A2BEAEE9826">
    <w:name w:val="24E01CFE7DA740879FB32A2BEAEE9826"/>
  </w:style>
  <w:style w:type="paragraph" w:customStyle="1" w:styleId="E930C6702B374A08A907D172E75D6E3D">
    <w:name w:val="E930C6702B374A08A907D172E75D6E3D"/>
  </w:style>
  <w:style w:type="paragraph" w:customStyle="1" w:styleId="7D2D075D13A64452ACBC8590CA79514E">
    <w:name w:val="7D2D075D13A64452ACBC8590CA79514E"/>
  </w:style>
  <w:style w:type="paragraph" w:customStyle="1" w:styleId="D9CA9B1FC95F4FA986FB17216C177ED4">
    <w:name w:val="D9CA9B1FC95F4FA986FB17216C177ED4"/>
  </w:style>
  <w:style w:type="character" w:styleId="Strong">
    <w:name w:val="Strong"/>
    <w:basedOn w:val="DefaultParagraphFont"/>
    <w:uiPriority w:val="10"/>
    <w:qFormat/>
    <w:rPr>
      <w:b/>
      <w:bCs/>
    </w:rPr>
  </w:style>
  <w:style w:type="paragraph" w:customStyle="1" w:styleId="CB954B974BD94CF6BAD7C88154EC75D8">
    <w:name w:val="CB954B974BD94CF6BAD7C88154EC75D8"/>
  </w:style>
  <w:style w:type="paragraph" w:customStyle="1" w:styleId="C22A4AAA2BD041B69E4D63CED71CE134">
    <w:name w:val="C22A4AAA2BD041B69E4D63CED71CE134"/>
  </w:style>
  <w:style w:type="paragraph" w:customStyle="1" w:styleId="8CAB3351C6C14B5593CF6EE1FA664F5C">
    <w:name w:val="8CAB3351C6C14B5593CF6EE1FA664F5C"/>
  </w:style>
  <w:style w:type="paragraph" w:customStyle="1" w:styleId="EBADF7243361499D95652FDA8CF0933E">
    <w:name w:val="EBADF7243361499D95652FDA8CF0933E"/>
  </w:style>
  <w:style w:type="paragraph" w:customStyle="1" w:styleId="302963A22DEB474888015314B41D200C">
    <w:name w:val="302963A22DEB474888015314B41D200C"/>
  </w:style>
  <w:style w:type="paragraph" w:customStyle="1" w:styleId="DF8E0DF746D4416CBA402C80A7354169">
    <w:name w:val="DF8E0DF746D4416CBA402C80A7354169"/>
  </w:style>
  <w:style w:type="paragraph" w:customStyle="1" w:styleId="CD81D877EE684FE5B851A3C111AA0DC2">
    <w:name w:val="CD81D877EE684FE5B851A3C111AA0DC2"/>
  </w:style>
  <w:style w:type="paragraph" w:customStyle="1" w:styleId="9CFFB2DD4C4F4256A2D5684A57D11F5C">
    <w:name w:val="9CFFB2DD4C4F4256A2D5684A57D11F5C"/>
  </w:style>
  <w:style w:type="paragraph" w:customStyle="1" w:styleId="9141A29831D2438C8DA5FD45053EE19C">
    <w:name w:val="9141A29831D2438C8DA5FD45053EE19C"/>
  </w:style>
  <w:style w:type="paragraph" w:customStyle="1" w:styleId="2BA65B4363DE4EDD8647F5CD885FEDE1">
    <w:name w:val="2BA65B4363DE4EDD8647F5CD885FEDE1"/>
  </w:style>
  <w:style w:type="paragraph" w:customStyle="1" w:styleId="DA6EE2FA39FB459AA983FE9A47DE624A">
    <w:name w:val="DA6EE2FA39FB459AA983FE9A47DE624A"/>
  </w:style>
  <w:style w:type="paragraph" w:customStyle="1" w:styleId="7762FD0C7F334243B5F7A55C5DFA1C75">
    <w:name w:val="7762FD0C7F334243B5F7A55C5DFA1C75"/>
    <w:rsid w:val="0021674B"/>
  </w:style>
  <w:style w:type="paragraph" w:customStyle="1" w:styleId="27B9E1E17D604217A7E0AB775D359185">
    <w:name w:val="27B9E1E17D604217A7E0AB775D359185"/>
    <w:rsid w:val="00216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PROSPER EZEKIEL</Abstract>
  <CompanyAddress>NO. 43</CompanyAddress>
  <CompanyPhone>+234 912 201 9278</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5252144-5DA9-48EC-98AF-336EB646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129</TotalTime>
  <Pages>28</Pages>
  <Words>3789</Words>
  <Characters>21678</Characters>
  <Application>Microsoft Office Word</Application>
  <DocSecurity>0</DocSecurity>
  <Lines>656</Lines>
  <Paragraphs>463</Paragraphs>
  <ScaleCrop>false</ScaleCrop>
  <HeadingPairs>
    <vt:vector size="2" baseType="variant">
      <vt:variant>
        <vt:lpstr>Title</vt:lpstr>
      </vt:variant>
      <vt:variant>
        <vt:i4>1</vt:i4>
      </vt:variant>
    </vt:vector>
  </HeadingPairs>
  <TitlesOfParts>
    <vt:vector size="1" baseType="lpstr">
      <vt:lpstr>DATA ANALYSIS</vt:lpstr>
    </vt:vector>
  </TitlesOfParts>
  <Company>UPTRAX TECHNOLOGIES LIMITED</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ACER</dc:creator>
  <cp:keywords/>
  <cp:lastModifiedBy>ACER</cp:lastModifiedBy>
  <cp:revision>3</cp:revision>
  <dcterms:created xsi:type="dcterms:W3CDTF">2024-06-19T09:10:00Z</dcterms:created>
  <dcterms:modified xsi:type="dcterms:W3CDTF">2024-06-19T11:18:00Z</dcterms:modified>
  <cp:contentStatus>WWW.UPTRAXTECH.NG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5dc13f64-00ab-4d97-b98e-2bfe62036d01</vt:lpwstr>
  </property>
</Properties>
</file>